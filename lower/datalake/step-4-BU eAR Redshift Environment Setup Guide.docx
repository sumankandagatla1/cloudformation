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alias w:val="Title"/>
        <w:tag w:val=""/>
        <w:id w:val="-561638066"/>
        <w:placeholder>
          <w:docPart w:val="05CC10FDCD0F4394AF4C8CB7EF3A4644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p w14:paraId="279B4DA2" w14:textId="3C7C6BB5" w:rsidR="005E595C" w:rsidRDefault="00964097" w:rsidP="00E06D14">
          <w:pPr>
            <w:pStyle w:val="Title"/>
          </w:pPr>
          <w:r>
            <w:t>BU Assessment Redshift Environment Setup Guide</w:t>
          </w:r>
        </w:p>
      </w:sdtContent>
    </w:sdt>
    <w:p w14:paraId="0BFE059D" w14:textId="77777777" w:rsidR="00F43514" w:rsidRDefault="00F43514" w:rsidP="00F43514">
      <w:pPr>
        <w:pStyle w:val="Heading1"/>
      </w:pPr>
      <w:r>
        <w:t>Document Information</w:t>
      </w:r>
    </w:p>
    <w:tbl>
      <w:tblPr>
        <w:tblStyle w:val="GridTable5Dark-Accent1"/>
        <w:tblW w:w="0" w:type="auto"/>
        <w:tblLook w:val="0480" w:firstRow="0" w:lastRow="0" w:firstColumn="1" w:lastColumn="0" w:noHBand="0" w:noVBand="1"/>
      </w:tblPr>
      <w:tblGrid>
        <w:gridCol w:w="1374"/>
        <w:gridCol w:w="8095"/>
      </w:tblGrid>
      <w:tr w:rsidR="00F43514" w:rsidRPr="006A62B8" w14:paraId="1B350DB8" w14:textId="77777777" w:rsidTr="002539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B2A0FA2" w14:textId="77777777" w:rsidR="00F43514" w:rsidRDefault="00F43514" w:rsidP="00A60FCB">
            <w:r>
              <w:t>Author</w:t>
            </w:r>
          </w:p>
        </w:tc>
        <w:tc>
          <w:tcPr>
            <w:tcW w:w="8095" w:type="dxa"/>
          </w:tcPr>
          <w:p w14:paraId="07A68B27" w14:textId="692D96F6" w:rsidR="00F43514" w:rsidRDefault="008E6D4B" w:rsidP="00A60F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Kuldeep Sharma, Rameshwar Rao </w:t>
            </w:r>
            <w:proofErr w:type="spellStart"/>
            <w:r>
              <w:t>Ericharla</w:t>
            </w:r>
            <w:proofErr w:type="spellEnd"/>
          </w:p>
        </w:tc>
      </w:tr>
      <w:tr w:rsidR="00F43514" w:rsidRPr="006A62B8" w14:paraId="57BF3123" w14:textId="77777777" w:rsidTr="002539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D5C084F" w14:textId="77777777" w:rsidR="00F43514" w:rsidRDefault="00F43514" w:rsidP="00A60FCB">
            <w:r>
              <w:t>Contributors</w:t>
            </w:r>
          </w:p>
        </w:tc>
        <w:tc>
          <w:tcPr>
            <w:tcW w:w="8095" w:type="dxa"/>
          </w:tcPr>
          <w:p w14:paraId="2EB7AEF1" w14:textId="4A3E581E" w:rsidR="00F43514" w:rsidRDefault="008E6D4B" w:rsidP="00A60F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Suman </w:t>
            </w:r>
            <w:proofErr w:type="spellStart"/>
            <w:r>
              <w:t>Kandagatla</w:t>
            </w:r>
            <w:proofErr w:type="spellEnd"/>
            <w:r>
              <w:t xml:space="preserve">, Satish Kumar </w:t>
            </w:r>
            <w:proofErr w:type="spellStart"/>
            <w:r>
              <w:t>Nampally</w:t>
            </w:r>
            <w:proofErr w:type="spellEnd"/>
          </w:p>
        </w:tc>
      </w:tr>
      <w:tr w:rsidR="00F43514" w:rsidRPr="006A62B8" w14:paraId="26B2E8B2" w14:textId="77777777" w:rsidTr="002539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CCCE088" w14:textId="77777777" w:rsidR="00F43514" w:rsidRDefault="00F43514" w:rsidP="00A60FCB">
            <w:r>
              <w:t>Date</w:t>
            </w:r>
          </w:p>
        </w:tc>
        <w:tc>
          <w:tcPr>
            <w:tcW w:w="8095" w:type="dxa"/>
          </w:tcPr>
          <w:p w14:paraId="3ACEB2EC" w14:textId="6D05AD9B" w:rsidR="00F43514" w:rsidRDefault="00964097" w:rsidP="00A60F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  <w:r w:rsidRPr="005D3A43">
              <w:t>2/</w:t>
            </w:r>
            <w:r>
              <w:t>14</w:t>
            </w:r>
            <w:r w:rsidRPr="005D3A43">
              <w:t>/201</w:t>
            </w:r>
            <w:r>
              <w:t>9</w:t>
            </w:r>
          </w:p>
        </w:tc>
      </w:tr>
      <w:tr w:rsidR="00F43514" w:rsidRPr="006A62B8" w14:paraId="61613EBB" w14:textId="77777777" w:rsidTr="002539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895A9CA" w14:textId="77777777" w:rsidR="00F43514" w:rsidRDefault="00F43514" w:rsidP="00A60FCB">
            <w:r>
              <w:t>Version</w:t>
            </w:r>
          </w:p>
        </w:tc>
        <w:tc>
          <w:tcPr>
            <w:tcW w:w="8095" w:type="dxa"/>
          </w:tcPr>
          <w:p w14:paraId="609F7BE7" w14:textId="0DE1F89D" w:rsidR="00F43514" w:rsidRDefault="009B3D2B" w:rsidP="00A60F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</w:t>
            </w:r>
            <w:r w:rsidR="00964097">
              <w:t>1</w:t>
            </w:r>
          </w:p>
        </w:tc>
      </w:tr>
    </w:tbl>
    <w:p w14:paraId="6AB088C3" w14:textId="77777777" w:rsidR="00F43514" w:rsidRDefault="00F43514" w:rsidP="00F43514">
      <w:pPr>
        <w:pStyle w:val="Heading1"/>
      </w:pPr>
      <w:r>
        <w:t>Version History</w:t>
      </w:r>
    </w:p>
    <w:tbl>
      <w:tblPr>
        <w:tblStyle w:val="GridTable5Dark-Accent1"/>
        <w:tblW w:w="0" w:type="auto"/>
        <w:tblLook w:val="04A0" w:firstRow="1" w:lastRow="0" w:firstColumn="1" w:lastColumn="0" w:noHBand="0" w:noVBand="1"/>
      </w:tblPr>
      <w:tblGrid>
        <w:gridCol w:w="914"/>
        <w:gridCol w:w="1278"/>
        <w:gridCol w:w="2130"/>
        <w:gridCol w:w="5575"/>
      </w:tblGrid>
      <w:tr w:rsidR="00F43514" w:rsidRPr="008461E3" w14:paraId="3287A29E" w14:textId="77777777" w:rsidTr="002539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17B9236" w14:textId="77777777" w:rsidR="00F43514" w:rsidRDefault="00F43514" w:rsidP="00A60FCB">
            <w:r>
              <w:t>Version</w:t>
            </w:r>
          </w:p>
        </w:tc>
        <w:tc>
          <w:tcPr>
            <w:tcW w:w="1278" w:type="dxa"/>
          </w:tcPr>
          <w:p w14:paraId="4CA4CE46" w14:textId="77777777" w:rsidR="00F43514" w:rsidRDefault="00F43514" w:rsidP="00A60FC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Date</w:t>
            </w:r>
          </w:p>
        </w:tc>
        <w:tc>
          <w:tcPr>
            <w:tcW w:w="2130" w:type="dxa"/>
          </w:tcPr>
          <w:p w14:paraId="698A3728" w14:textId="77777777" w:rsidR="00F43514" w:rsidRDefault="00F43514" w:rsidP="00A60FC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Author</w:t>
            </w:r>
          </w:p>
        </w:tc>
        <w:tc>
          <w:tcPr>
            <w:tcW w:w="5575" w:type="dxa"/>
          </w:tcPr>
          <w:p w14:paraId="7672F0AA" w14:textId="77777777" w:rsidR="00F43514" w:rsidRDefault="00F43514" w:rsidP="00A60FC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Changes</w:t>
            </w:r>
          </w:p>
        </w:tc>
      </w:tr>
      <w:tr w:rsidR="00F43514" w:rsidRPr="008461E3" w14:paraId="1074304A" w14:textId="77777777" w:rsidTr="002539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87660CA" w14:textId="32AD3A1D" w:rsidR="00F43514" w:rsidRDefault="009B3D2B" w:rsidP="00A60FCB">
            <w:r>
              <w:t>0.1</w:t>
            </w:r>
          </w:p>
        </w:tc>
        <w:tc>
          <w:tcPr>
            <w:tcW w:w="1278" w:type="dxa"/>
          </w:tcPr>
          <w:p w14:paraId="106BF39C" w14:textId="53CA7C5D" w:rsidR="00F43514" w:rsidRDefault="00964097" w:rsidP="00A60F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  <w:r w:rsidR="005D3A43" w:rsidRPr="005D3A43">
              <w:t>2/</w:t>
            </w:r>
            <w:r>
              <w:t>14</w:t>
            </w:r>
            <w:r w:rsidR="005D3A43" w:rsidRPr="005D3A43">
              <w:t>/201</w:t>
            </w:r>
            <w:r>
              <w:t>9</w:t>
            </w:r>
          </w:p>
        </w:tc>
        <w:tc>
          <w:tcPr>
            <w:tcW w:w="2130" w:type="dxa"/>
          </w:tcPr>
          <w:p w14:paraId="186D736D" w14:textId="326C1E48" w:rsidR="00F43514" w:rsidRDefault="008E6D4B" w:rsidP="00A60F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Kuldeep S</w:t>
            </w:r>
          </w:p>
        </w:tc>
        <w:tc>
          <w:tcPr>
            <w:tcW w:w="5575" w:type="dxa"/>
          </w:tcPr>
          <w:p w14:paraId="39F1E893" w14:textId="6A180402" w:rsidR="00F43514" w:rsidRDefault="009B3D2B" w:rsidP="00A60F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Initial </w:t>
            </w:r>
            <w:r w:rsidR="00A57F4F">
              <w:t>Draft</w:t>
            </w:r>
          </w:p>
        </w:tc>
      </w:tr>
      <w:tr w:rsidR="009B3D2B" w:rsidRPr="008461E3" w14:paraId="2EA6FEA4" w14:textId="77777777" w:rsidTr="002539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70515A5" w14:textId="1A11EC2E" w:rsidR="009B3D2B" w:rsidRDefault="009B3D2B" w:rsidP="00A60FCB"/>
        </w:tc>
        <w:tc>
          <w:tcPr>
            <w:tcW w:w="1278" w:type="dxa"/>
          </w:tcPr>
          <w:p w14:paraId="591C32FB" w14:textId="3C9E65DF" w:rsidR="009B3D2B" w:rsidRPr="005D3A43" w:rsidRDefault="009B3D2B" w:rsidP="00A60F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30" w:type="dxa"/>
          </w:tcPr>
          <w:p w14:paraId="29DCB16F" w14:textId="23B6E897" w:rsidR="009B3D2B" w:rsidRDefault="009B3D2B" w:rsidP="00A60F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575" w:type="dxa"/>
          </w:tcPr>
          <w:p w14:paraId="128FB888" w14:textId="3B05B4C2" w:rsidR="009B3D2B" w:rsidRDefault="009B3D2B" w:rsidP="00A60F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4F00CAEA" w14:textId="2E5BE3D8" w:rsidR="0079489F" w:rsidRDefault="00964097" w:rsidP="0079489F">
      <w:pPr>
        <w:pStyle w:val="Heading1"/>
      </w:pPr>
      <w:r>
        <w:t>Purpose</w:t>
      </w:r>
    </w:p>
    <w:p w14:paraId="07CCB2D7" w14:textId="6E26C23A" w:rsidR="005E595C" w:rsidRDefault="142DE296" w:rsidP="00964097">
      <w:r>
        <w:t>Establish</w:t>
      </w:r>
      <w:r w:rsidR="5846CA7E">
        <w:t xml:space="preserve"> the</w:t>
      </w:r>
      <w:r w:rsidR="00964097">
        <w:t xml:space="preserve"> operational</w:t>
      </w:r>
      <w:r w:rsidR="5846CA7E">
        <w:t xml:space="preserve"> </w:t>
      </w:r>
      <w:r w:rsidR="00964097">
        <w:t xml:space="preserve">redshift environment for assessment reporting. Redshift database is part of </w:t>
      </w:r>
      <w:r w:rsidR="514C7BB2">
        <w:t xml:space="preserve">data lake and reporting services for </w:t>
      </w:r>
      <w:r w:rsidR="65F7782C">
        <w:t>Benchmark Universe</w:t>
      </w:r>
      <w:r w:rsidR="70231AC6" w:rsidRPr="5846CA7E">
        <w:t>.</w:t>
      </w:r>
      <w:r w:rsidR="65F7782C">
        <w:t xml:space="preserve"> In building the Reporting Service and Reporting UI, the project establishes architecture patterns, such as data ingestion</w:t>
      </w:r>
      <w:r w:rsidR="00964097">
        <w:t xml:space="preserve"> in redshift table and pull the data accordingly for reporting needs or to</w:t>
      </w:r>
      <w:r w:rsidR="65F7782C">
        <w:t xml:space="preserve"> use in future projects.</w:t>
      </w:r>
    </w:p>
    <w:p w14:paraId="29FE748B" w14:textId="3553E292" w:rsidR="00964097" w:rsidRDefault="00964097" w:rsidP="00964097"/>
    <w:p w14:paraId="6E27D3FA" w14:textId="08FC0EF7" w:rsidR="00A841CA" w:rsidRDefault="00A841CA" w:rsidP="00964097"/>
    <w:p w14:paraId="48D6D7FF" w14:textId="7529294D" w:rsidR="00A841CA" w:rsidRDefault="00A841CA" w:rsidP="00964097"/>
    <w:p w14:paraId="47225CBE" w14:textId="0C4CC2E9" w:rsidR="00A841CA" w:rsidRDefault="00A841CA" w:rsidP="00964097"/>
    <w:p w14:paraId="77DE2EF8" w14:textId="21BCE77E" w:rsidR="00A841CA" w:rsidRDefault="00A841CA" w:rsidP="00964097"/>
    <w:p w14:paraId="670988F0" w14:textId="73D759EB" w:rsidR="00A841CA" w:rsidRDefault="00A841CA" w:rsidP="00964097"/>
    <w:p w14:paraId="27A17A71" w14:textId="78E31471" w:rsidR="00A841CA" w:rsidRDefault="00A841CA" w:rsidP="00964097"/>
    <w:p w14:paraId="3A94399F" w14:textId="63736B4A" w:rsidR="00A841CA" w:rsidRDefault="00A841CA" w:rsidP="00964097"/>
    <w:p w14:paraId="5DE7F09D" w14:textId="2606A51B" w:rsidR="00A841CA" w:rsidRDefault="00A841CA" w:rsidP="00964097"/>
    <w:p w14:paraId="67F8D020" w14:textId="4F555B3A" w:rsidR="00A841CA" w:rsidRDefault="00A841CA" w:rsidP="00964097"/>
    <w:p w14:paraId="1899A6BA" w14:textId="77777777" w:rsidR="00A841CA" w:rsidRDefault="00A841CA" w:rsidP="00964097"/>
    <w:p w14:paraId="19A9295D" w14:textId="77777777" w:rsidR="00A841CA" w:rsidRDefault="00A841CA" w:rsidP="00A841CA">
      <w:pPr>
        <w:pStyle w:val="Heading1"/>
      </w:pPr>
      <w:r>
        <w:lastRenderedPageBreak/>
        <w:t>Database Redshift Environment Setup Guide</w:t>
      </w:r>
    </w:p>
    <w:p w14:paraId="09A494DA" w14:textId="77777777" w:rsidR="00A841CA" w:rsidRPr="001E1B2A" w:rsidRDefault="00A841CA" w:rsidP="00A841CA"/>
    <w:p w14:paraId="09EF2E4A" w14:textId="77777777" w:rsidR="00A841CA" w:rsidRPr="008E6D4B" w:rsidRDefault="00A841CA" w:rsidP="00A841CA">
      <w:pPr>
        <w:pStyle w:val="Heading2"/>
        <w:shd w:val="clear" w:color="auto" w:fill="FFFFFF"/>
        <w:spacing w:before="240" w:after="240"/>
        <w:rPr>
          <w:rFonts w:ascii="Helvetica" w:hAnsi="Helvetica" w:cs="Helvetica"/>
          <w:color w:val="CC6600"/>
          <w:sz w:val="22"/>
          <w:szCs w:val="27"/>
        </w:rPr>
      </w:pPr>
      <w:r w:rsidRPr="008E6D4B">
        <w:rPr>
          <w:rFonts w:ascii="Helvetica" w:hAnsi="Helvetica" w:cs="Helvetica"/>
          <w:color w:val="CC6600"/>
          <w:sz w:val="22"/>
          <w:szCs w:val="27"/>
        </w:rPr>
        <w:t>Getting Your Connection String</w:t>
      </w:r>
    </w:p>
    <w:p w14:paraId="37CF7E1D" w14:textId="77777777" w:rsidR="00A841CA" w:rsidRPr="00A54ECA" w:rsidRDefault="00A841CA" w:rsidP="00A841CA">
      <w:pPr>
        <w:pStyle w:val="NormalWeb"/>
        <w:shd w:val="clear" w:color="auto" w:fill="FFFFFF"/>
        <w:spacing w:line="360" w:lineRule="atLeast"/>
        <w:rPr>
          <w:rFonts w:ascii="Helvetica" w:hAnsi="Helvetica" w:cs="Helvetica"/>
          <w:color w:val="444444"/>
          <w:sz w:val="22"/>
        </w:rPr>
      </w:pPr>
      <w:r w:rsidRPr="00A54ECA">
        <w:rPr>
          <w:rFonts w:ascii="Helvetica" w:hAnsi="Helvetica" w:cs="Helvetica"/>
          <w:color w:val="444444"/>
          <w:sz w:val="22"/>
        </w:rPr>
        <w:t>The following procedure shows how to get the connection string that you will need to connect to your Amazon Redshift cluster from SQL Workbench.</w:t>
      </w:r>
    </w:p>
    <w:p w14:paraId="2E25DEFA" w14:textId="77777777" w:rsidR="00A841CA" w:rsidRPr="00A54ECA" w:rsidRDefault="00A841CA" w:rsidP="00A841CA">
      <w:pPr>
        <w:pStyle w:val="Title1"/>
        <w:shd w:val="clear" w:color="auto" w:fill="FFFFFF"/>
        <w:spacing w:after="180" w:afterAutospacing="0" w:line="360" w:lineRule="atLeast"/>
        <w:rPr>
          <w:rFonts w:ascii="Helvetica" w:hAnsi="Helvetica" w:cs="Helvetica"/>
          <w:color w:val="444444"/>
          <w:sz w:val="22"/>
        </w:rPr>
      </w:pPr>
      <w:r w:rsidRPr="00A54ECA">
        <w:rPr>
          <w:rFonts w:ascii="Helvetica" w:hAnsi="Helvetica" w:cs="Helvetica"/>
          <w:b/>
          <w:bCs/>
          <w:color w:val="444444"/>
          <w:sz w:val="22"/>
        </w:rPr>
        <w:t>To get your connection string</w:t>
      </w:r>
    </w:p>
    <w:p w14:paraId="7DE7D863" w14:textId="77777777" w:rsidR="00A841CA" w:rsidRPr="00A54ECA" w:rsidRDefault="00A841CA" w:rsidP="00A841CA">
      <w:pPr>
        <w:pStyle w:val="NormalWeb"/>
        <w:numPr>
          <w:ilvl w:val="0"/>
          <w:numId w:val="17"/>
        </w:numPr>
        <w:shd w:val="clear" w:color="auto" w:fill="FFFFFF"/>
        <w:spacing w:before="100" w:beforeAutospacing="1" w:after="100" w:afterAutospacing="1" w:line="360" w:lineRule="atLeast"/>
        <w:rPr>
          <w:rFonts w:ascii="Helvetica" w:hAnsi="Helvetica" w:cs="Helvetica"/>
          <w:color w:val="444444"/>
          <w:sz w:val="22"/>
        </w:rPr>
      </w:pPr>
      <w:r w:rsidRPr="00A54ECA">
        <w:rPr>
          <w:rFonts w:ascii="Helvetica" w:hAnsi="Helvetica" w:cs="Helvetica"/>
          <w:color w:val="444444"/>
          <w:sz w:val="22"/>
        </w:rPr>
        <w:t>In the Amazon Redshift console, in the navigation pane, choose </w:t>
      </w:r>
      <w:r w:rsidRPr="00A54ECA">
        <w:rPr>
          <w:rFonts w:ascii="Helvetica" w:hAnsi="Helvetica" w:cs="Helvetica"/>
          <w:b/>
          <w:bCs/>
          <w:color w:val="444444"/>
          <w:sz w:val="22"/>
        </w:rPr>
        <w:t>Clusters</w:t>
      </w:r>
      <w:r w:rsidRPr="00A54ECA">
        <w:rPr>
          <w:rFonts w:ascii="Helvetica" w:hAnsi="Helvetica" w:cs="Helvetica"/>
          <w:color w:val="444444"/>
          <w:sz w:val="22"/>
        </w:rPr>
        <w:t>.</w:t>
      </w:r>
    </w:p>
    <w:p w14:paraId="42653750" w14:textId="77777777" w:rsidR="00A841CA" w:rsidRPr="00A54ECA" w:rsidRDefault="00A841CA" w:rsidP="00A841CA">
      <w:pPr>
        <w:pStyle w:val="NormalWeb"/>
        <w:numPr>
          <w:ilvl w:val="0"/>
          <w:numId w:val="17"/>
        </w:numPr>
        <w:shd w:val="clear" w:color="auto" w:fill="FFFFFF"/>
        <w:spacing w:before="100" w:beforeAutospacing="1" w:after="100" w:afterAutospacing="1" w:line="360" w:lineRule="atLeast"/>
        <w:rPr>
          <w:rFonts w:ascii="Helvetica" w:hAnsi="Helvetica" w:cs="Helvetica"/>
          <w:color w:val="444444"/>
          <w:sz w:val="22"/>
        </w:rPr>
      </w:pPr>
      <w:r w:rsidRPr="00A54ECA">
        <w:rPr>
          <w:rFonts w:ascii="Helvetica" w:hAnsi="Helvetica" w:cs="Helvetica"/>
          <w:color w:val="444444"/>
          <w:sz w:val="22"/>
        </w:rPr>
        <w:t>To open your cluster, choose your cluster name.</w:t>
      </w:r>
    </w:p>
    <w:p w14:paraId="4007E0E3" w14:textId="77777777" w:rsidR="00A841CA" w:rsidRPr="00A54ECA" w:rsidRDefault="00A841CA" w:rsidP="00A841CA">
      <w:pPr>
        <w:pStyle w:val="NormalWeb"/>
        <w:numPr>
          <w:ilvl w:val="0"/>
          <w:numId w:val="17"/>
        </w:numPr>
        <w:shd w:val="clear" w:color="auto" w:fill="FFFFFF"/>
        <w:spacing w:before="100" w:beforeAutospacing="1" w:after="100" w:afterAutospacing="1" w:line="360" w:lineRule="atLeast"/>
        <w:rPr>
          <w:rFonts w:ascii="Helvetica" w:hAnsi="Helvetica" w:cs="Helvetica"/>
          <w:color w:val="444444"/>
          <w:sz w:val="22"/>
        </w:rPr>
      </w:pPr>
      <w:r w:rsidRPr="00A54ECA">
        <w:rPr>
          <w:rFonts w:ascii="Helvetica" w:hAnsi="Helvetica" w:cs="Helvetica"/>
          <w:color w:val="444444"/>
          <w:sz w:val="22"/>
        </w:rPr>
        <w:t>On the </w:t>
      </w:r>
      <w:r w:rsidRPr="00A54ECA">
        <w:rPr>
          <w:rFonts w:ascii="Helvetica" w:hAnsi="Helvetica" w:cs="Helvetica"/>
          <w:b/>
          <w:bCs/>
          <w:color w:val="444444"/>
          <w:sz w:val="22"/>
        </w:rPr>
        <w:t>Configuration</w:t>
      </w:r>
      <w:r w:rsidRPr="00A54ECA">
        <w:rPr>
          <w:rFonts w:ascii="Helvetica" w:hAnsi="Helvetica" w:cs="Helvetica"/>
          <w:color w:val="444444"/>
          <w:sz w:val="22"/>
        </w:rPr>
        <w:t> tab, under </w:t>
      </w:r>
      <w:r w:rsidRPr="00A54ECA">
        <w:rPr>
          <w:rFonts w:ascii="Helvetica" w:hAnsi="Helvetica" w:cs="Helvetica"/>
          <w:b/>
          <w:bCs/>
          <w:color w:val="444444"/>
          <w:sz w:val="22"/>
        </w:rPr>
        <w:t>Cluster Database Properties</w:t>
      </w:r>
      <w:r w:rsidRPr="00A54ECA">
        <w:rPr>
          <w:rFonts w:ascii="Helvetica" w:hAnsi="Helvetica" w:cs="Helvetica"/>
          <w:color w:val="444444"/>
          <w:sz w:val="22"/>
        </w:rPr>
        <w:t>, copy the JDBC URL of the cluster.</w:t>
      </w:r>
    </w:p>
    <w:p w14:paraId="094B42BA" w14:textId="77777777" w:rsidR="00A841CA" w:rsidRPr="00A54ECA" w:rsidRDefault="00A841CA" w:rsidP="00A841CA">
      <w:pPr>
        <w:pStyle w:val="aws-note"/>
        <w:shd w:val="clear" w:color="auto" w:fill="FFFFFF"/>
        <w:spacing w:before="120" w:beforeAutospacing="0" w:after="0" w:afterAutospacing="0" w:line="360" w:lineRule="atLeast"/>
        <w:ind w:left="720"/>
        <w:rPr>
          <w:rFonts w:ascii="Helvetica" w:hAnsi="Helvetica" w:cs="Helvetica"/>
          <w:b/>
          <w:bCs/>
          <w:color w:val="444444"/>
          <w:sz w:val="22"/>
        </w:rPr>
      </w:pPr>
      <w:r w:rsidRPr="00A54ECA">
        <w:rPr>
          <w:rFonts w:ascii="Helvetica" w:hAnsi="Helvetica" w:cs="Helvetica"/>
          <w:b/>
          <w:bCs/>
          <w:color w:val="444444"/>
          <w:sz w:val="22"/>
        </w:rPr>
        <w:t>Note</w:t>
      </w:r>
    </w:p>
    <w:p w14:paraId="274BA061" w14:textId="77777777" w:rsidR="00A841CA" w:rsidRPr="00A54ECA" w:rsidRDefault="00A841CA" w:rsidP="00A841CA">
      <w:pPr>
        <w:pStyle w:val="NormalWeb"/>
        <w:shd w:val="clear" w:color="auto" w:fill="FFFFFF"/>
        <w:spacing w:before="120" w:after="0" w:line="360" w:lineRule="atLeast"/>
        <w:ind w:left="720"/>
        <w:rPr>
          <w:rFonts w:ascii="Helvetica" w:hAnsi="Helvetica" w:cs="Helvetica"/>
          <w:color w:val="444444"/>
          <w:sz w:val="22"/>
        </w:rPr>
      </w:pPr>
      <w:r w:rsidRPr="00A54ECA">
        <w:rPr>
          <w:rFonts w:ascii="Helvetica" w:hAnsi="Helvetica" w:cs="Helvetica"/>
          <w:color w:val="444444"/>
          <w:sz w:val="22"/>
        </w:rPr>
        <w:t>The endpoint for your cluster is not available until the cluster is created and in the available state.</w:t>
      </w:r>
    </w:p>
    <w:p w14:paraId="1B5475AB" w14:textId="77777777" w:rsidR="00A841CA" w:rsidRDefault="00A841CA" w:rsidP="00A841CA">
      <w:pPr>
        <w:shd w:val="clear" w:color="auto" w:fill="FFFFFF"/>
        <w:spacing w:beforeAutospacing="1" w:afterAutospacing="1" w:line="360" w:lineRule="atLeast"/>
        <w:ind w:left="720"/>
        <w:rPr>
          <w:rFonts w:ascii="Helvetica" w:hAnsi="Helvetica" w:cs="Helvetica"/>
          <w:color w:val="444444"/>
        </w:rPr>
      </w:pPr>
      <w:r>
        <w:rPr>
          <w:rFonts w:ascii="Helvetica" w:hAnsi="Helvetica" w:cs="Helvetica"/>
          <w:noProof/>
          <w:color w:val="444444"/>
        </w:rPr>
        <w:drawing>
          <wp:inline distT="0" distB="0" distL="0" distR="0" wp14:anchorId="7194963F" wp14:editId="6C54D6F6">
            <wp:extent cx="5268942" cy="2807780"/>
            <wp:effectExtent l="19050" t="1905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706" cy="28108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232DF17" w14:textId="77777777" w:rsidR="00A841CA" w:rsidRDefault="00A841CA" w:rsidP="00A841CA"/>
    <w:p w14:paraId="44A53126" w14:textId="77777777" w:rsidR="00A841CA" w:rsidRDefault="00A841CA" w:rsidP="00A841CA"/>
    <w:p w14:paraId="105B56B3" w14:textId="77777777" w:rsidR="00A841CA" w:rsidRDefault="00A841CA" w:rsidP="00A841CA"/>
    <w:p w14:paraId="17EF251F" w14:textId="77777777" w:rsidR="00A841CA" w:rsidRPr="00033A34" w:rsidRDefault="00A841CA" w:rsidP="00A841CA"/>
    <w:p w14:paraId="46F33644" w14:textId="79B79104" w:rsidR="00A841CA" w:rsidRPr="008E6D4B" w:rsidRDefault="00A841CA" w:rsidP="00A841CA">
      <w:pPr>
        <w:pStyle w:val="Heading2"/>
        <w:shd w:val="clear" w:color="auto" w:fill="FFFFFF"/>
        <w:spacing w:before="240" w:after="240"/>
        <w:rPr>
          <w:rFonts w:ascii="Helvetica" w:hAnsi="Helvetica" w:cs="Helvetica"/>
          <w:color w:val="CC6600"/>
          <w:sz w:val="22"/>
          <w:szCs w:val="27"/>
        </w:rPr>
      </w:pPr>
      <w:r w:rsidRPr="008E6D4B">
        <w:rPr>
          <w:rFonts w:ascii="Helvetica" w:hAnsi="Helvetica" w:cs="Helvetica"/>
          <w:color w:val="CC6600"/>
          <w:sz w:val="22"/>
          <w:szCs w:val="27"/>
        </w:rPr>
        <w:lastRenderedPageBreak/>
        <w:t xml:space="preserve">Connecting to Your Cluster </w:t>
      </w:r>
      <w:r>
        <w:rPr>
          <w:rFonts w:ascii="Helvetica" w:hAnsi="Helvetica" w:cs="Helvetica"/>
          <w:color w:val="CC6600"/>
          <w:sz w:val="22"/>
          <w:szCs w:val="27"/>
        </w:rPr>
        <w:t>f</w:t>
      </w:r>
      <w:r w:rsidRPr="008E6D4B">
        <w:rPr>
          <w:rFonts w:ascii="Helvetica" w:hAnsi="Helvetica" w:cs="Helvetica"/>
          <w:color w:val="CC6600"/>
          <w:sz w:val="22"/>
          <w:szCs w:val="27"/>
        </w:rPr>
        <w:t>rom SQL Workbench</w:t>
      </w:r>
    </w:p>
    <w:p w14:paraId="7B75B98C" w14:textId="77777777" w:rsidR="00A841CA" w:rsidRPr="00A54ECA" w:rsidRDefault="00A841CA" w:rsidP="00A841CA">
      <w:pPr>
        <w:pStyle w:val="NormalWeb"/>
        <w:shd w:val="clear" w:color="auto" w:fill="FFFFFF"/>
        <w:spacing w:line="360" w:lineRule="atLeast"/>
        <w:rPr>
          <w:rFonts w:ascii="Helvetica" w:hAnsi="Helvetica" w:cs="Helvetica"/>
          <w:color w:val="444444"/>
          <w:sz w:val="22"/>
        </w:rPr>
      </w:pPr>
      <w:r w:rsidRPr="00A54ECA">
        <w:rPr>
          <w:rFonts w:ascii="Helvetica" w:hAnsi="Helvetica" w:cs="Helvetica"/>
          <w:color w:val="444444"/>
          <w:sz w:val="22"/>
        </w:rPr>
        <w:t>The following procedure shows how to connect to your cluster from SQL Workbench. This procedure assumes that you installed SQL Workbench on your computer</w:t>
      </w:r>
      <w:r>
        <w:rPr>
          <w:rFonts w:ascii="Helvetica" w:hAnsi="Helvetica" w:cs="Helvetica"/>
          <w:color w:val="444444"/>
          <w:sz w:val="22"/>
        </w:rPr>
        <w:t>.</w:t>
      </w:r>
    </w:p>
    <w:p w14:paraId="6E5C30CF" w14:textId="77777777" w:rsidR="00A841CA" w:rsidRDefault="00A841CA" w:rsidP="00A841CA">
      <w:pPr>
        <w:pStyle w:val="Title1"/>
        <w:shd w:val="clear" w:color="auto" w:fill="FFFFFF"/>
        <w:spacing w:after="180" w:afterAutospacing="0" w:line="360" w:lineRule="atLeast"/>
        <w:rPr>
          <w:rFonts w:ascii="Helvetica" w:hAnsi="Helvetica" w:cs="Helvetica"/>
          <w:b/>
          <w:bCs/>
          <w:color w:val="444444"/>
          <w:sz w:val="22"/>
        </w:rPr>
      </w:pPr>
      <w:r w:rsidRPr="00A54ECA">
        <w:rPr>
          <w:rFonts w:ascii="Helvetica" w:hAnsi="Helvetica" w:cs="Helvetica"/>
          <w:b/>
          <w:bCs/>
          <w:color w:val="444444"/>
          <w:sz w:val="22"/>
        </w:rPr>
        <w:t>To connect to your cluster from SQL Workbench</w:t>
      </w:r>
    </w:p>
    <w:p w14:paraId="61C96644" w14:textId="77777777" w:rsidR="00A841CA" w:rsidRDefault="00A841CA" w:rsidP="00A841CA">
      <w:pPr>
        <w:pStyle w:val="Title1"/>
        <w:shd w:val="clear" w:color="auto" w:fill="FFFFFF"/>
        <w:spacing w:after="180" w:afterAutospacing="0" w:line="360" w:lineRule="atLeast"/>
        <w:rPr>
          <w:rFonts w:ascii="Helvetica" w:hAnsi="Helvetica" w:cs="Helvetica"/>
          <w:color w:val="444444"/>
          <w:sz w:val="20"/>
        </w:rPr>
      </w:pPr>
      <w:r>
        <w:rPr>
          <w:rFonts w:ascii="Helvetica" w:hAnsi="Helvetica" w:cs="Helvetica"/>
          <w:color w:val="444444"/>
          <w:sz w:val="20"/>
        </w:rPr>
        <w:t>To run SQL workbench, java version should be 8 or later. Check java version from command prompt.</w:t>
      </w:r>
    </w:p>
    <w:p w14:paraId="06651C4B" w14:textId="77777777" w:rsidR="00A841CA" w:rsidRDefault="00A841CA" w:rsidP="00A841CA">
      <w:pPr>
        <w:pStyle w:val="Title1"/>
        <w:shd w:val="clear" w:color="auto" w:fill="FFFFFF"/>
        <w:spacing w:after="180" w:afterAutospacing="0" w:line="360" w:lineRule="atLeast"/>
        <w:ind w:left="720"/>
        <w:rPr>
          <w:rFonts w:ascii="Helvetica" w:hAnsi="Helvetica" w:cs="Helvetica"/>
          <w:color w:val="444444"/>
          <w:sz w:val="20"/>
        </w:rPr>
      </w:pPr>
      <w:r>
        <w:rPr>
          <w:noProof/>
        </w:rPr>
        <w:drawing>
          <wp:inline distT="0" distB="0" distL="0" distR="0" wp14:anchorId="0DC780C0" wp14:editId="39A2F016">
            <wp:extent cx="5162550" cy="1676400"/>
            <wp:effectExtent l="19050" t="1905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676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FB17B3" w14:textId="77777777" w:rsidR="00A841CA" w:rsidRDefault="00A841CA" w:rsidP="00A841CA">
      <w:pPr>
        <w:pStyle w:val="Title1"/>
        <w:shd w:val="clear" w:color="auto" w:fill="FFFFFF"/>
        <w:spacing w:after="180" w:afterAutospacing="0" w:line="360" w:lineRule="atLeast"/>
        <w:rPr>
          <w:rFonts w:ascii="Helvetica" w:hAnsi="Helvetica" w:cs="Helvetica"/>
          <w:color w:val="444444"/>
          <w:sz w:val="20"/>
        </w:rPr>
      </w:pPr>
      <w:r>
        <w:rPr>
          <w:rFonts w:ascii="Helvetica" w:hAnsi="Helvetica" w:cs="Helvetica"/>
          <w:color w:val="444444"/>
          <w:sz w:val="20"/>
        </w:rPr>
        <w:t xml:space="preserve"> In case java 8 is not installed then install latest java from </w:t>
      </w:r>
      <w:hyperlink r:id="rId13" w:history="1">
        <w:r w:rsidRPr="00685878">
          <w:rPr>
            <w:rStyle w:val="Hyperlink"/>
            <w:rFonts w:ascii="Helvetica" w:hAnsi="Helvetica" w:cs="Helvetica"/>
            <w:sz w:val="20"/>
          </w:rPr>
          <w:t>https://www.oracle.com/technetwork/java/javase/downloads/jdk8-downloads-2133151.html</w:t>
        </w:r>
      </w:hyperlink>
    </w:p>
    <w:p w14:paraId="0EC91F8C" w14:textId="77777777" w:rsidR="00A841CA" w:rsidRDefault="00A841CA" w:rsidP="00A841CA">
      <w:pPr>
        <w:pStyle w:val="Title1"/>
        <w:shd w:val="clear" w:color="auto" w:fill="FFFFFF"/>
        <w:spacing w:after="180" w:afterAutospacing="0" w:line="360" w:lineRule="atLeast"/>
        <w:ind w:left="720"/>
        <w:rPr>
          <w:rFonts w:ascii="Helvetica" w:hAnsi="Helvetica" w:cs="Helvetica"/>
          <w:color w:val="444444"/>
          <w:sz w:val="22"/>
        </w:rPr>
      </w:pPr>
      <w:r>
        <w:rPr>
          <w:rFonts w:ascii="Helvetica" w:hAnsi="Helvetica" w:cs="Helvetica"/>
          <w:noProof/>
          <w:color w:val="444444"/>
          <w:sz w:val="22"/>
        </w:rPr>
        <w:drawing>
          <wp:inline distT="0" distB="0" distL="0" distR="0" wp14:anchorId="3AE14785" wp14:editId="6F8196C0">
            <wp:extent cx="4207772" cy="3129591"/>
            <wp:effectExtent l="19050" t="1905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982" cy="31356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CBF887" w14:textId="77777777" w:rsidR="00A841CA" w:rsidRDefault="00A841CA" w:rsidP="00A841CA">
      <w:pPr>
        <w:pStyle w:val="Title1"/>
        <w:shd w:val="clear" w:color="auto" w:fill="FFFFFF"/>
        <w:spacing w:after="180" w:afterAutospacing="0" w:line="360" w:lineRule="atLeast"/>
        <w:rPr>
          <w:rFonts w:ascii="Helvetica" w:hAnsi="Helvetica" w:cs="Helvetica"/>
          <w:color w:val="444444"/>
          <w:sz w:val="22"/>
        </w:rPr>
      </w:pPr>
    </w:p>
    <w:p w14:paraId="300A3580" w14:textId="77777777" w:rsidR="00A841CA" w:rsidRDefault="00A841CA" w:rsidP="00A841CA">
      <w:pPr>
        <w:pStyle w:val="Title1"/>
        <w:shd w:val="clear" w:color="auto" w:fill="FFFFFF"/>
        <w:spacing w:after="180" w:afterAutospacing="0" w:line="360" w:lineRule="atLeast"/>
        <w:rPr>
          <w:rFonts w:ascii="Helvetica" w:hAnsi="Helvetica" w:cs="Helvetica"/>
          <w:color w:val="444444"/>
          <w:sz w:val="20"/>
        </w:rPr>
      </w:pPr>
    </w:p>
    <w:p w14:paraId="12B33CE7" w14:textId="77777777" w:rsidR="00A841CA" w:rsidRDefault="00A841CA" w:rsidP="00A841CA">
      <w:pPr>
        <w:pStyle w:val="Title1"/>
        <w:shd w:val="clear" w:color="auto" w:fill="FFFFFF"/>
        <w:spacing w:after="180" w:afterAutospacing="0" w:line="360" w:lineRule="atLeast"/>
        <w:rPr>
          <w:rFonts w:ascii="Helvetica" w:hAnsi="Helvetica" w:cs="Helvetica"/>
          <w:color w:val="444444"/>
          <w:sz w:val="20"/>
        </w:rPr>
      </w:pPr>
    </w:p>
    <w:p w14:paraId="013435C0" w14:textId="77777777" w:rsidR="00A841CA" w:rsidRDefault="00A841CA" w:rsidP="00A841CA">
      <w:pPr>
        <w:pStyle w:val="Title1"/>
        <w:shd w:val="clear" w:color="auto" w:fill="FFFFFF"/>
        <w:spacing w:after="180" w:afterAutospacing="0" w:line="360" w:lineRule="atLeast"/>
        <w:rPr>
          <w:rFonts w:ascii="Helvetica" w:hAnsi="Helvetica" w:cs="Helvetica"/>
          <w:color w:val="444444"/>
          <w:sz w:val="20"/>
        </w:rPr>
      </w:pPr>
      <w:r w:rsidRPr="00A54ECA">
        <w:rPr>
          <w:rFonts w:ascii="Helvetica" w:hAnsi="Helvetica" w:cs="Helvetica"/>
          <w:color w:val="444444"/>
          <w:sz w:val="20"/>
        </w:rPr>
        <w:t>Download SQL Workbench</w:t>
      </w:r>
      <w:r>
        <w:rPr>
          <w:rFonts w:ascii="Helvetica" w:hAnsi="Helvetica" w:cs="Helvetica"/>
          <w:color w:val="444444"/>
          <w:sz w:val="20"/>
        </w:rPr>
        <w:t xml:space="preserve"> from attachment or from URL </w:t>
      </w:r>
      <w:hyperlink r:id="rId15" w:history="1">
        <w:r w:rsidRPr="00685878">
          <w:rPr>
            <w:rStyle w:val="Hyperlink"/>
            <w:rFonts w:ascii="Helvetica" w:hAnsi="Helvetica" w:cs="Helvetica"/>
            <w:sz w:val="20"/>
          </w:rPr>
          <w:t>https://www.sql-workbench.eu/downloads.html</w:t>
        </w:r>
      </w:hyperlink>
    </w:p>
    <w:p w14:paraId="4AFEB355" w14:textId="77777777" w:rsidR="00A841CA" w:rsidRDefault="00A841CA" w:rsidP="00A841CA">
      <w:pPr>
        <w:pStyle w:val="Title1"/>
        <w:shd w:val="clear" w:color="auto" w:fill="FFFFFF"/>
        <w:spacing w:after="180" w:afterAutospacing="0" w:line="360" w:lineRule="atLeast"/>
        <w:ind w:left="720"/>
        <w:rPr>
          <w:rFonts w:ascii="Helvetica" w:hAnsi="Helvetica" w:cs="Helvetica"/>
          <w:color w:val="444444"/>
          <w:sz w:val="22"/>
        </w:rPr>
      </w:pPr>
      <w:r>
        <w:rPr>
          <w:rFonts w:ascii="Helvetica" w:hAnsi="Helvetica" w:cs="Helvetica"/>
          <w:color w:val="444444"/>
          <w:sz w:val="22"/>
        </w:rPr>
        <w:object w:dxaOrig="2431" w:dyaOrig="811" w14:anchorId="7E83B6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1.8pt;height:40.8pt" o:ole="">
            <v:imagedata r:id="rId16" o:title=""/>
          </v:shape>
          <o:OLEObject Type="Embed" ProgID="Package" ShapeID="_x0000_i1025" DrawAspect="Content" ObjectID="_1611668516" r:id="rId17"/>
        </w:object>
      </w:r>
    </w:p>
    <w:p w14:paraId="2832A0A5" w14:textId="77777777" w:rsidR="00A841CA" w:rsidRDefault="00A841CA" w:rsidP="00A841CA">
      <w:pPr>
        <w:pStyle w:val="Title1"/>
        <w:shd w:val="clear" w:color="auto" w:fill="FFFFFF"/>
        <w:spacing w:after="180" w:afterAutospacing="0" w:line="360" w:lineRule="atLeast"/>
        <w:rPr>
          <w:rFonts w:ascii="Helvetica" w:hAnsi="Helvetica" w:cs="Helvetica"/>
          <w:color w:val="444444"/>
          <w:sz w:val="22"/>
        </w:rPr>
      </w:pPr>
      <w:r>
        <w:rPr>
          <w:rFonts w:ascii="Helvetica" w:hAnsi="Helvetica" w:cs="Helvetica"/>
          <w:color w:val="444444"/>
          <w:sz w:val="22"/>
        </w:rPr>
        <w:t>After downloading the zip, unzip and open the folder then click on highlighted application</w:t>
      </w:r>
    </w:p>
    <w:p w14:paraId="394993F0" w14:textId="77777777" w:rsidR="00A841CA" w:rsidRPr="00A54ECA" w:rsidRDefault="00A841CA" w:rsidP="00A841CA">
      <w:pPr>
        <w:pStyle w:val="Title1"/>
        <w:shd w:val="clear" w:color="auto" w:fill="FFFFFF"/>
        <w:spacing w:after="180" w:afterAutospacing="0" w:line="360" w:lineRule="atLeast"/>
        <w:ind w:left="720"/>
        <w:rPr>
          <w:rFonts w:ascii="Helvetica" w:hAnsi="Helvetica" w:cs="Helvetica"/>
          <w:color w:val="444444"/>
          <w:sz w:val="22"/>
        </w:rPr>
      </w:pPr>
      <w:r w:rsidRPr="00F970EE">
        <w:rPr>
          <w:noProof/>
          <w:shd w:val="clear" w:color="auto" w:fill="BFC9E4" w:themeFill="background1" w:themeFillShade="D9"/>
        </w:rPr>
        <w:drawing>
          <wp:inline distT="0" distB="0" distL="0" distR="0" wp14:anchorId="598130FF" wp14:editId="4C417A2E">
            <wp:extent cx="4143654" cy="2741403"/>
            <wp:effectExtent l="19050" t="19050" r="9525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52245" cy="274708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BD284A" w14:textId="77777777" w:rsidR="00A841CA" w:rsidRPr="00A54ECA" w:rsidRDefault="00A841CA" w:rsidP="00A841CA">
      <w:pPr>
        <w:pStyle w:val="NormalWeb"/>
        <w:numPr>
          <w:ilvl w:val="0"/>
          <w:numId w:val="18"/>
        </w:numPr>
        <w:shd w:val="clear" w:color="auto" w:fill="FFFFFF"/>
        <w:spacing w:before="100" w:beforeAutospacing="1" w:after="100" w:afterAutospacing="1" w:line="360" w:lineRule="atLeast"/>
        <w:rPr>
          <w:rFonts w:ascii="Helvetica" w:hAnsi="Helvetica" w:cs="Helvetica"/>
          <w:color w:val="444444"/>
          <w:sz w:val="20"/>
        </w:rPr>
      </w:pPr>
      <w:r w:rsidRPr="00A54ECA">
        <w:rPr>
          <w:rFonts w:ascii="Helvetica" w:hAnsi="Helvetica" w:cs="Helvetica"/>
          <w:color w:val="444444"/>
          <w:sz w:val="20"/>
        </w:rPr>
        <w:t>Open SQL Workbench.</w:t>
      </w:r>
    </w:p>
    <w:p w14:paraId="31BF9160" w14:textId="77777777" w:rsidR="00A841CA" w:rsidRPr="00A54ECA" w:rsidRDefault="00A841CA" w:rsidP="00A841CA">
      <w:pPr>
        <w:pStyle w:val="NormalWeb"/>
        <w:numPr>
          <w:ilvl w:val="0"/>
          <w:numId w:val="18"/>
        </w:numPr>
        <w:shd w:val="clear" w:color="auto" w:fill="FFFFFF"/>
        <w:spacing w:before="100" w:beforeAutospacing="1" w:after="100" w:afterAutospacing="1" w:line="360" w:lineRule="atLeast"/>
        <w:rPr>
          <w:rFonts w:ascii="Helvetica" w:hAnsi="Helvetica" w:cs="Helvetica"/>
          <w:color w:val="444444"/>
          <w:sz w:val="20"/>
        </w:rPr>
      </w:pPr>
      <w:r w:rsidRPr="00A54ECA">
        <w:rPr>
          <w:rFonts w:ascii="Helvetica" w:hAnsi="Helvetica" w:cs="Helvetica"/>
          <w:color w:val="444444"/>
          <w:sz w:val="20"/>
        </w:rPr>
        <w:t>Choose </w:t>
      </w:r>
      <w:r w:rsidRPr="00A54ECA">
        <w:rPr>
          <w:rFonts w:ascii="Helvetica" w:hAnsi="Helvetica" w:cs="Helvetica"/>
          <w:b/>
          <w:bCs/>
          <w:color w:val="444444"/>
          <w:sz w:val="20"/>
        </w:rPr>
        <w:t>File</w:t>
      </w:r>
      <w:r w:rsidRPr="00A54ECA">
        <w:rPr>
          <w:rFonts w:ascii="Helvetica" w:hAnsi="Helvetica" w:cs="Helvetica"/>
          <w:color w:val="444444"/>
          <w:sz w:val="20"/>
        </w:rPr>
        <w:t>, and then choose </w:t>
      </w:r>
      <w:r w:rsidRPr="00A54ECA">
        <w:rPr>
          <w:rFonts w:ascii="Helvetica" w:hAnsi="Helvetica" w:cs="Helvetica"/>
          <w:b/>
          <w:bCs/>
          <w:color w:val="444444"/>
          <w:sz w:val="20"/>
        </w:rPr>
        <w:t>Connect window</w:t>
      </w:r>
      <w:r w:rsidRPr="00A54ECA">
        <w:rPr>
          <w:rFonts w:ascii="Helvetica" w:hAnsi="Helvetica" w:cs="Helvetica"/>
          <w:color w:val="444444"/>
          <w:sz w:val="20"/>
        </w:rPr>
        <w:t>.</w:t>
      </w:r>
    </w:p>
    <w:p w14:paraId="1D38D855" w14:textId="77777777" w:rsidR="00A841CA" w:rsidRPr="00A54ECA" w:rsidRDefault="00A841CA" w:rsidP="00A841CA">
      <w:pPr>
        <w:pStyle w:val="NormalWeb"/>
        <w:numPr>
          <w:ilvl w:val="0"/>
          <w:numId w:val="18"/>
        </w:numPr>
        <w:shd w:val="clear" w:color="auto" w:fill="FFFFFF"/>
        <w:spacing w:before="100" w:beforeAutospacing="1" w:after="100" w:afterAutospacing="1" w:line="360" w:lineRule="atLeast"/>
        <w:rPr>
          <w:rFonts w:ascii="Helvetica" w:hAnsi="Helvetica" w:cs="Helvetica"/>
          <w:color w:val="444444"/>
          <w:sz w:val="20"/>
        </w:rPr>
      </w:pPr>
      <w:r w:rsidRPr="00A54ECA">
        <w:rPr>
          <w:rFonts w:ascii="Helvetica" w:hAnsi="Helvetica" w:cs="Helvetica"/>
          <w:color w:val="444444"/>
          <w:sz w:val="20"/>
        </w:rPr>
        <w:t>Choose the </w:t>
      </w:r>
      <w:r w:rsidRPr="00A54ECA">
        <w:rPr>
          <w:rFonts w:ascii="Helvetica" w:hAnsi="Helvetica" w:cs="Helvetica"/>
          <w:b/>
          <w:bCs/>
          <w:color w:val="444444"/>
          <w:sz w:val="20"/>
        </w:rPr>
        <w:t>Create a new connection profile</w:t>
      </w:r>
      <w:r w:rsidRPr="00A54ECA">
        <w:rPr>
          <w:rFonts w:ascii="Helvetica" w:hAnsi="Helvetica" w:cs="Helvetica"/>
          <w:color w:val="444444"/>
          <w:sz w:val="20"/>
        </w:rPr>
        <w:t> button.</w:t>
      </w:r>
    </w:p>
    <w:p w14:paraId="28D00128" w14:textId="77777777" w:rsidR="00A841CA" w:rsidRDefault="00A841CA" w:rsidP="00A841CA">
      <w:pPr>
        <w:shd w:val="clear" w:color="auto" w:fill="FFFFFF"/>
        <w:spacing w:beforeAutospacing="1" w:afterAutospacing="1" w:line="360" w:lineRule="atLeast"/>
        <w:ind w:left="720"/>
        <w:rPr>
          <w:rFonts w:ascii="Helvetica" w:hAnsi="Helvetica" w:cs="Helvetica"/>
          <w:color w:val="444444"/>
        </w:rPr>
      </w:pPr>
      <w:r>
        <w:rPr>
          <w:rFonts w:ascii="Helvetica" w:hAnsi="Helvetica" w:cs="Helvetica"/>
          <w:noProof/>
          <w:color w:val="444444"/>
        </w:rPr>
        <w:drawing>
          <wp:inline distT="0" distB="0" distL="0" distR="0" wp14:anchorId="06F924DC" wp14:editId="1F07BFD9">
            <wp:extent cx="5943600" cy="1504315"/>
            <wp:effectExtent l="0" t="0" r="0" b="0"/>
            <wp:docPr id="1" name="Picture 1" descr="https://docs.aws.amazon.com/ses/latest/DeveloperGuide/images/event_publishing_tutorial_redshift_new_conn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docs.aws.amazon.com/ses/latest/DeveloperGuide/images/event_publishing_tutorial_redshift_new_connection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41520" w14:textId="6800E1F8" w:rsidR="00A841CA" w:rsidRPr="00A841CA" w:rsidRDefault="00A841CA" w:rsidP="008E6D4B">
      <w:pPr>
        <w:pStyle w:val="NormalWeb"/>
        <w:numPr>
          <w:ilvl w:val="0"/>
          <w:numId w:val="18"/>
        </w:numPr>
        <w:shd w:val="clear" w:color="auto" w:fill="FFFFFF"/>
        <w:spacing w:before="100" w:beforeAutospacing="1" w:after="100" w:afterAutospacing="1" w:line="360" w:lineRule="atLeast"/>
        <w:rPr>
          <w:rFonts w:ascii="Helvetica" w:hAnsi="Helvetica" w:cs="Helvetica"/>
          <w:color w:val="444444"/>
          <w:sz w:val="22"/>
        </w:rPr>
      </w:pPr>
      <w:r w:rsidRPr="00A54ECA">
        <w:rPr>
          <w:rFonts w:ascii="Helvetica" w:hAnsi="Helvetica" w:cs="Helvetica"/>
          <w:color w:val="444444"/>
          <w:sz w:val="22"/>
        </w:rPr>
        <w:t>In the </w:t>
      </w:r>
      <w:r w:rsidRPr="00A54ECA">
        <w:rPr>
          <w:rFonts w:ascii="Helvetica" w:hAnsi="Helvetica" w:cs="Helvetica"/>
          <w:b/>
          <w:bCs/>
          <w:color w:val="444444"/>
          <w:sz w:val="22"/>
        </w:rPr>
        <w:t>New profile</w:t>
      </w:r>
      <w:r w:rsidRPr="00A54ECA">
        <w:rPr>
          <w:rFonts w:ascii="Helvetica" w:hAnsi="Helvetica" w:cs="Helvetica"/>
          <w:color w:val="444444"/>
          <w:sz w:val="22"/>
        </w:rPr>
        <w:t> text box, type a name for the profile</w:t>
      </w:r>
      <w:r>
        <w:rPr>
          <w:rFonts w:ascii="Helvetica" w:hAnsi="Helvetica" w:cs="Helvetica"/>
          <w:color w:val="444444"/>
          <w:sz w:val="22"/>
        </w:rPr>
        <w:t xml:space="preserve">- name like </w:t>
      </w:r>
      <w:proofErr w:type="spellStart"/>
      <w:r w:rsidRPr="00F970EE">
        <w:rPr>
          <w:rFonts w:ascii="Helvetica" w:hAnsi="Helvetica" w:cs="Helvetica"/>
          <w:color w:val="444444"/>
          <w:sz w:val="22"/>
        </w:rPr>
        <w:t>AWS_Redshift_Connection</w:t>
      </w:r>
      <w:proofErr w:type="spellEnd"/>
      <w:r w:rsidRPr="00A54ECA">
        <w:rPr>
          <w:rFonts w:ascii="Helvetica" w:hAnsi="Helvetica" w:cs="Helvetica"/>
          <w:color w:val="444444"/>
          <w:sz w:val="22"/>
        </w:rPr>
        <w:t>.</w:t>
      </w:r>
    </w:p>
    <w:p w14:paraId="798B6748" w14:textId="77777777" w:rsidR="00A841CA" w:rsidRDefault="00A841CA" w:rsidP="00A841CA">
      <w:pPr>
        <w:pStyle w:val="NormalWeb"/>
        <w:numPr>
          <w:ilvl w:val="0"/>
          <w:numId w:val="18"/>
        </w:numPr>
        <w:shd w:val="clear" w:color="auto" w:fill="FFFFFF"/>
        <w:spacing w:before="100" w:beforeAutospacing="1" w:after="100" w:afterAutospacing="1" w:line="360" w:lineRule="atLeast"/>
        <w:rPr>
          <w:rFonts w:ascii="Helvetica" w:hAnsi="Helvetica" w:cs="Helvetica"/>
          <w:color w:val="444444"/>
          <w:sz w:val="22"/>
        </w:rPr>
      </w:pPr>
      <w:r w:rsidRPr="00A54ECA">
        <w:rPr>
          <w:rFonts w:ascii="Helvetica" w:hAnsi="Helvetica" w:cs="Helvetica"/>
          <w:color w:val="444444"/>
          <w:sz w:val="22"/>
        </w:rPr>
        <w:lastRenderedPageBreak/>
        <w:t>At the bottom of the window, on the left, choose </w:t>
      </w:r>
      <w:r w:rsidRPr="00A54ECA">
        <w:rPr>
          <w:rFonts w:ascii="Helvetica" w:hAnsi="Helvetica" w:cs="Helvetica"/>
          <w:b/>
          <w:bCs/>
          <w:color w:val="444444"/>
          <w:sz w:val="22"/>
        </w:rPr>
        <w:t>Manage Drivers</w:t>
      </w:r>
      <w:r w:rsidRPr="00A54ECA">
        <w:rPr>
          <w:rFonts w:ascii="Helvetica" w:hAnsi="Helvetica" w:cs="Helvetica"/>
          <w:color w:val="444444"/>
          <w:sz w:val="22"/>
        </w:rPr>
        <w:t>.</w:t>
      </w:r>
    </w:p>
    <w:p w14:paraId="74061C54" w14:textId="77777777" w:rsidR="00A841CA" w:rsidRPr="00A54ECA" w:rsidRDefault="00A841CA" w:rsidP="00A841CA">
      <w:pPr>
        <w:pStyle w:val="NormalWeb"/>
        <w:shd w:val="clear" w:color="auto" w:fill="FFFFFF"/>
        <w:spacing w:line="360" w:lineRule="atLeast"/>
        <w:ind w:left="720"/>
        <w:rPr>
          <w:rFonts w:ascii="Helvetica" w:hAnsi="Helvetica" w:cs="Helvetica"/>
          <w:color w:val="444444"/>
          <w:sz w:val="22"/>
        </w:rPr>
      </w:pPr>
      <w:r>
        <w:rPr>
          <w:rFonts w:ascii="Helvetica" w:hAnsi="Helvetica" w:cs="Helvetica"/>
          <w:noProof/>
          <w:color w:val="444444"/>
          <w:sz w:val="22"/>
        </w:rPr>
        <w:drawing>
          <wp:inline distT="0" distB="0" distL="0" distR="0" wp14:anchorId="0757BCF4" wp14:editId="4BF89D4E">
            <wp:extent cx="4701396" cy="343072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014" cy="3445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9C75D" w14:textId="77777777" w:rsidR="00A841CA" w:rsidRDefault="00A841CA" w:rsidP="00A841CA">
      <w:pPr>
        <w:pStyle w:val="NormalWeb"/>
        <w:numPr>
          <w:ilvl w:val="0"/>
          <w:numId w:val="18"/>
        </w:numPr>
        <w:shd w:val="clear" w:color="auto" w:fill="FFFFFF"/>
        <w:spacing w:before="100" w:beforeAutospacing="1" w:after="100" w:afterAutospacing="1" w:line="360" w:lineRule="atLeast"/>
        <w:rPr>
          <w:rFonts w:ascii="Helvetica" w:hAnsi="Helvetica" w:cs="Helvetica"/>
          <w:color w:val="444444"/>
          <w:sz w:val="22"/>
        </w:rPr>
      </w:pPr>
      <w:r w:rsidRPr="00A54ECA">
        <w:rPr>
          <w:rFonts w:ascii="Helvetica" w:hAnsi="Helvetica" w:cs="Helvetica"/>
          <w:color w:val="444444"/>
          <w:sz w:val="22"/>
        </w:rPr>
        <w:t>In the </w:t>
      </w:r>
      <w:r w:rsidRPr="00A54ECA">
        <w:rPr>
          <w:rFonts w:ascii="Helvetica" w:hAnsi="Helvetica" w:cs="Helvetica"/>
          <w:b/>
          <w:bCs/>
          <w:color w:val="444444"/>
          <w:sz w:val="22"/>
        </w:rPr>
        <w:t>Manage Drivers</w:t>
      </w:r>
      <w:r w:rsidRPr="00A54ECA">
        <w:rPr>
          <w:rFonts w:ascii="Helvetica" w:hAnsi="Helvetica" w:cs="Helvetica"/>
          <w:color w:val="444444"/>
          <w:sz w:val="22"/>
        </w:rPr>
        <w:t> dialog box, choose the </w:t>
      </w:r>
      <w:r w:rsidRPr="00A54ECA">
        <w:rPr>
          <w:rFonts w:ascii="Helvetica" w:hAnsi="Helvetica" w:cs="Helvetica"/>
          <w:b/>
          <w:bCs/>
          <w:color w:val="444444"/>
          <w:sz w:val="22"/>
        </w:rPr>
        <w:t>Create a new entry</w:t>
      </w:r>
      <w:r w:rsidRPr="00A54ECA">
        <w:rPr>
          <w:rFonts w:ascii="Helvetica" w:hAnsi="Helvetica" w:cs="Helvetica"/>
          <w:color w:val="444444"/>
          <w:sz w:val="22"/>
        </w:rPr>
        <w:t> button, and then add the driver as follows.</w:t>
      </w:r>
    </w:p>
    <w:p w14:paraId="3FE21693" w14:textId="77777777" w:rsidR="00A841CA" w:rsidRDefault="00A841CA" w:rsidP="00A841CA">
      <w:pPr>
        <w:pStyle w:val="NormalWeb"/>
        <w:shd w:val="clear" w:color="auto" w:fill="FFFFFF"/>
        <w:spacing w:line="360" w:lineRule="atLeast"/>
        <w:ind w:left="720"/>
        <w:rPr>
          <w:rFonts w:ascii="Helvetica" w:hAnsi="Helvetica" w:cs="Helvetica"/>
          <w:color w:val="444444"/>
          <w:sz w:val="22"/>
        </w:rPr>
      </w:pPr>
      <w:r>
        <w:rPr>
          <w:rFonts w:ascii="Helvetica" w:hAnsi="Helvetica" w:cs="Helvetica"/>
          <w:color w:val="444444"/>
          <w:sz w:val="22"/>
        </w:rPr>
        <w:t>Choose Amazon Redshift from left pan list.</w:t>
      </w:r>
    </w:p>
    <w:p w14:paraId="1E179FA9" w14:textId="04E9E0EE" w:rsidR="00A841CA" w:rsidRDefault="00A841CA">
      <w:pPr>
        <w:pStyle w:val="NormalWeb"/>
        <w:shd w:val="clear" w:color="auto" w:fill="FFFFFF"/>
        <w:spacing w:line="360" w:lineRule="atLeast"/>
        <w:ind w:left="720"/>
        <w:rPr>
          <w:rFonts w:ascii="Helvetica" w:hAnsi="Helvetica" w:cs="Helvetica"/>
          <w:color w:val="444444"/>
          <w:sz w:val="22"/>
        </w:rPr>
      </w:pPr>
      <w:r>
        <w:rPr>
          <w:noProof/>
        </w:rPr>
        <w:drawing>
          <wp:inline distT="0" distB="0" distL="0" distR="0" wp14:anchorId="1BB789D0" wp14:editId="6B2EA72F">
            <wp:extent cx="4848045" cy="305363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63594" cy="306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4C800" w14:textId="77777777" w:rsidR="00A841CA" w:rsidRPr="00A54ECA" w:rsidRDefault="00A841CA" w:rsidP="00A841CA">
      <w:pPr>
        <w:pStyle w:val="NormalWeb"/>
        <w:numPr>
          <w:ilvl w:val="1"/>
          <w:numId w:val="18"/>
        </w:numPr>
        <w:shd w:val="clear" w:color="auto" w:fill="FFFFFF"/>
        <w:spacing w:before="100" w:beforeAutospacing="1" w:after="100" w:afterAutospacing="1" w:line="360" w:lineRule="atLeast"/>
        <w:rPr>
          <w:rFonts w:ascii="Helvetica" w:hAnsi="Helvetica" w:cs="Helvetica"/>
          <w:color w:val="444444"/>
          <w:sz w:val="22"/>
        </w:rPr>
      </w:pPr>
      <w:r w:rsidRPr="00A54ECA">
        <w:rPr>
          <w:rFonts w:ascii="Helvetica" w:hAnsi="Helvetica" w:cs="Helvetica"/>
          <w:color w:val="444444"/>
          <w:sz w:val="22"/>
        </w:rPr>
        <w:lastRenderedPageBreak/>
        <w:t>In the </w:t>
      </w:r>
      <w:r w:rsidRPr="00A54ECA">
        <w:rPr>
          <w:rFonts w:ascii="Helvetica" w:hAnsi="Helvetica" w:cs="Helvetica"/>
          <w:b/>
          <w:bCs/>
          <w:color w:val="444444"/>
          <w:sz w:val="22"/>
        </w:rPr>
        <w:t>Name</w:t>
      </w:r>
      <w:r w:rsidRPr="00A54ECA">
        <w:rPr>
          <w:rFonts w:ascii="Helvetica" w:hAnsi="Helvetica" w:cs="Helvetica"/>
          <w:color w:val="444444"/>
          <w:sz w:val="22"/>
        </w:rPr>
        <w:t> box, type a name for the driver.</w:t>
      </w:r>
    </w:p>
    <w:p w14:paraId="4E8964EB" w14:textId="77777777" w:rsidR="00A841CA" w:rsidRPr="00A54ECA" w:rsidRDefault="00A841CA" w:rsidP="00A841CA">
      <w:pPr>
        <w:pStyle w:val="NormalWeb"/>
        <w:numPr>
          <w:ilvl w:val="1"/>
          <w:numId w:val="18"/>
        </w:numPr>
        <w:shd w:val="clear" w:color="auto" w:fill="FFFFFF"/>
        <w:spacing w:before="100" w:beforeAutospacing="1" w:after="100" w:afterAutospacing="1" w:line="360" w:lineRule="atLeast"/>
        <w:rPr>
          <w:rFonts w:ascii="Helvetica" w:hAnsi="Helvetica" w:cs="Helvetica"/>
          <w:color w:val="444444"/>
          <w:sz w:val="22"/>
        </w:rPr>
      </w:pPr>
      <w:r w:rsidRPr="00A54ECA">
        <w:rPr>
          <w:rFonts w:ascii="Helvetica" w:hAnsi="Helvetica" w:cs="Helvetica"/>
          <w:color w:val="444444"/>
          <w:sz w:val="22"/>
        </w:rPr>
        <w:t>Next to </w:t>
      </w:r>
      <w:r w:rsidRPr="00A54ECA">
        <w:rPr>
          <w:rFonts w:ascii="Helvetica" w:hAnsi="Helvetica" w:cs="Helvetica"/>
          <w:b/>
          <w:bCs/>
          <w:color w:val="444444"/>
          <w:sz w:val="22"/>
        </w:rPr>
        <w:t>Library</w:t>
      </w:r>
      <w:r w:rsidRPr="00A54ECA">
        <w:rPr>
          <w:rFonts w:ascii="Helvetica" w:hAnsi="Helvetica" w:cs="Helvetica"/>
          <w:color w:val="444444"/>
          <w:sz w:val="22"/>
        </w:rPr>
        <w:t>, choose the folder icon.</w:t>
      </w:r>
    </w:p>
    <w:p w14:paraId="07F158B3" w14:textId="77777777" w:rsidR="00A841CA" w:rsidRDefault="00A841CA" w:rsidP="00A841CA">
      <w:pPr>
        <w:pStyle w:val="NormalWeb"/>
        <w:numPr>
          <w:ilvl w:val="1"/>
          <w:numId w:val="18"/>
        </w:numPr>
        <w:shd w:val="clear" w:color="auto" w:fill="FFFFFF"/>
        <w:spacing w:before="100" w:beforeAutospacing="1" w:after="100" w:afterAutospacing="1" w:line="360" w:lineRule="atLeast"/>
        <w:rPr>
          <w:rFonts w:ascii="Helvetica" w:hAnsi="Helvetica" w:cs="Helvetica"/>
          <w:color w:val="444444"/>
          <w:sz w:val="22"/>
        </w:rPr>
      </w:pPr>
      <w:r w:rsidRPr="00A54ECA">
        <w:rPr>
          <w:rFonts w:ascii="Helvetica" w:hAnsi="Helvetica" w:cs="Helvetica"/>
          <w:color w:val="444444"/>
          <w:sz w:val="22"/>
        </w:rPr>
        <w:t>Navigate to the location of the driver you downloaded in </w:t>
      </w:r>
      <w:hyperlink r:id="rId22" w:history="1">
        <w:r w:rsidRPr="00A54ECA">
          <w:rPr>
            <w:rStyle w:val="Hyperlink"/>
            <w:rFonts w:ascii="Helvetica" w:hAnsi="Helvetica" w:cs="Helvetica"/>
            <w:color w:val="E48700"/>
            <w:sz w:val="22"/>
          </w:rPr>
          <w:t>Configure a JDBC Connection</w:t>
        </w:r>
      </w:hyperlink>
      <w:r w:rsidRPr="00A54ECA">
        <w:rPr>
          <w:rFonts w:ascii="Helvetica" w:hAnsi="Helvetica" w:cs="Helvetica"/>
          <w:color w:val="444444"/>
          <w:sz w:val="22"/>
        </w:rPr>
        <w:t>, select the driver, and then choose </w:t>
      </w:r>
      <w:r w:rsidRPr="00A54ECA">
        <w:rPr>
          <w:rFonts w:ascii="Helvetica" w:hAnsi="Helvetica" w:cs="Helvetica"/>
          <w:b/>
          <w:bCs/>
          <w:color w:val="444444"/>
          <w:sz w:val="22"/>
        </w:rPr>
        <w:t>Open</w:t>
      </w:r>
      <w:r w:rsidRPr="00A54ECA">
        <w:rPr>
          <w:rFonts w:ascii="Helvetica" w:hAnsi="Helvetica" w:cs="Helvetica"/>
          <w:color w:val="444444"/>
          <w:sz w:val="22"/>
        </w:rPr>
        <w:t>.</w:t>
      </w:r>
    </w:p>
    <w:p w14:paraId="50E48FE3" w14:textId="77777777" w:rsidR="00A841CA" w:rsidRDefault="00A841CA" w:rsidP="00A841CA">
      <w:pPr>
        <w:pStyle w:val="NormalWeb"/>
        <w:shd w:val="clear" w:color="auto" w:fill="FFFFFF"/>
        <w:spacing w:line="360" w:lineRule="atLeast"/>
        <w:ind w:left="720"/>
        <w:rPr>
          <w:rFonts w:ascii="Helvetica" w:hAnsi="Helvetica" w:cs="Helvetica"/>
          <w:color w:val="444444"/>
          <w:sz w:val="22"/>
        </w:rPr>
      </w:pPr>
      <w:r>
        <w:rPr>
          <w:rFonts w:ascii="Helvetica" w:hAnsi="Helvetica" w:cs="Helvetica"/>
          <w:color w:val="444444"/>
          <w:sz w:val="22"/>
        </w:rPr>
        <w:t xml:space="preserve">     You can save the driver (.jar file) from attachment and use.</w:t>
      </w:r>
    </w:p>
    <w:p w14:paraId="6B70CE87" w14:textId="77777777" w:rsidR="00A841CA" w:rsidRPr="00B20E20" w:rsidRDefault="00A841CA" w:rsidP="00A841CA">
      <w:pPr>
        <w:pStyle w:val="NormalWeb"/>
        <w:shd w:val="clear" w:color="auto" w:fill="FFFFFF"/>
        <w:spacing w:line="360" w:lineRule="atLeast"/>
        <w:ind w:left="720"/>
        <w:rPr>
          <w:rFonts w:ascii="Helvetica" w:hAnsi="Helvetica" w:cs="Helvetica"/>
          <w:color w:val="444444"/>
          <w:sz w:val="22"/>
        </w:rPr>
      </w:pPr>
      <w:r>
        <w:rPr>
          <w:rFonts w:ascii="Helvetica" w:hAnsi="Helvetica" w:cs="Helvetica"/>
          <w:color w:val="444444"/>
          <w:sz w:val="22"/>
        </w:rPr>
        <w:t xml:space="preserve">       </w:t>
      </w:r>
      <w:r>
        <w:rPr>
          <w:rFonts w:ascii="Helvetica" w:hAnsi="Helvetica" w:cs="Helvetica"/>
          <w:color w:val="444444"/>
          <w:sz w:val="22"/>
        </w:rPr>
        <w:object w:dxaOrig="2895" w:dyaOrig="811" w14:anchorId="1DF3C2CB">
          <v:shape id="_x0000_i1026" type="#_x0000_t75" style="width:144.6pt;height:40.8pt" o:ole="">
            <v:imagedata r:id="rId23" o:title=""/>
          </v:shape>
          <o:OLEObject Type="Embed" ProgID="Package" ShapeID="_x0000_i1026" DrawAspect="Content" ObjectID="_1611668517" r:id="rId24"/>
        </w:object>
      </w:r>
    </w:p>
    <w:p w14:paraId="61B013CB" w14:textId="77777777" w:rsidR="00A841CA" w:rsidRPr="00A54ECA" w:rsidRDefault="00A841CA" w:rsidP="00A841CA">
      <w:pPr>
        <w:pStyle w:val="NormalWeb"/>
        <w:shd w:val="clear" w:color="auto" w:fill="FFFFFF"/>
        <w:spacing w:line="360" w:lineRule="atLeast"/>
        <w:ind w:left="1080"/>
        <w:rPr>
          <w:rFonts w:ascii="Helvetica" w:hAnsi="Helvetica" w:cs="Helvetica"/>
          <w:color w:val="444444"/>
          <w:sz w:val="22"/>
        </w:rPr>
      </w:pPr>
      <w:r>
        <w:rPr>
          <w:rFonts w:ascii="Helvetica" w:hAnsi="Helvetica" w:cs="Helvetica"/>
          <w:noProof/>
          <w:color w:val="444444"/>
          <w:sz w:val="22"/>
        </w:rPr>
        <w:drawing>
          <wp:inline distT="0" distB="0" distL="0" distR="0" wp14:anchorId="77D09FDF" wp14:editId="19921A23">
            <wp:extent cx="5060374" cy="318314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651" cy="3187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42B3D" w14:textId="77777777" w:rsidR="00A841CA" w:rsidRDefault="00A841CA" w:rsidP="00A841CA">
      <w:pPr>
        <w:pStyle w:val="NormalWeb"/>
        <w:numPr>
          <w:ilvl w:val="1"/>
          <w:numId w:val="18"/>
        </w:numPr>
        <w:shd w:val="clear" w:color="auto" w:fill="FFFFFF"/>
        <w:spacing w:before="100" w:beforeAutospacing="1" w:after="100" w:afterAutospacing="1" w:line="360" w:lineRule="atLeast"/>
        <w:rPr>
          <w:rFonts w:ascii="Helvetica" w:hAnsi="Helvetica" w:cs="Helvetica"/>
          <w:color w:val="444444"/>
          <w:sz w:val="22"/>
        </w:rPr>
      </w:pPr>
      <w:r w:rsidRPr="00A54ECA">
        <w:rPr>
          <w:rFonts w:ascii="Helvetica" w:hAnsi="Helvetica" w:cs="Helvetica"/>
          <w:color w:val="444444"/>
          <w:sz w:val="22"/>
        </w:rPr>
        <w:t>Choose </w:t>
      </w:r>
      <w:r w:rsidRPr="00A54ECA">
        <w:rPr>
          <w:rFonts w:ascii="Helvetica" w:hAnsi="Helvetica" w:cs="Helvetica"/>
          <w:b/>
          <w:bCs/>
          <w:color w:val="444444"/>
          <w:sz w:val="22"/>
        </w:rPr>
        <w:t>OK</w:t>
      </w:r>
      <w:r w:rsidRPr="00A54ECA">
        <w:rPr>
          <w:rFonts w:ascii="Helvetica" w:hAnsi="Helvetica" w:cs="Helvetica"/>
          <w:color w:val="444444"/>
          <w:sz w:val="22"/>
        </w:rPr>
        <w:t>.</w:t>
      </w:r>
    </w:p>
    <w:p w14:paraId="442B8A7E" w14:textId="77777777" w:rsidR="00A841CA" w:rsidRDefault="00A841CA" w:rsidP="00A841CA">
      <w:pPr>
        <w:pStyle w:val="NormalWeb"/>
        <w:shd w:val="clear" w:color="auto" w:fill="FFFFFF"/>
        <w:spacing w:line="360" w:lineRule="atLeast"/>
        <w:ind w:left="1440"/>
        <w:rPr>
          <w:rFonts w:ascii="Helvetica" w:hAnsi="Helvetica" w:cs="Helvetica"/>
          <w:color w:val="444444"/>
        </w:rPr>
      </w:pPr>
      <w:r w:rsidRPr="00A54ECA">
        <w:rPr>
          <w:rFonts w:ascii="Helvetica" w:hAnsi="Helvetica" w:cs="Helvetica"/>
          <w:color w:val="444444"/>
          <w:sz w:val="22"/>
        </w:rPr>
        <w:t>You will be taken back to the </w:t>
      </w:r>
      <w:r w:rsidRPr="00A54ECA">
        <w:rPr>
          <w:rFonts w:ascii="Helvetica" w:hAnsi="Helvetica" w:cs="Helvetica"/>
          <w:b/>
          <w:bCs/>
          <w:color w:val="444444"/>
          <w:sz w:val="22"/>
        </w:rPr>
        <w:t>Select Connection Profile</w:t>
      </w:r>
      <w:r w:rsidRPr="00A54ECA">
        <w:rPr>
          <w:rFonts w:ascii="Helvetica" w:hAnsi="Helvetica" w:cs="Helvetica"/>
          <w:color w:val="444444"/>
          <w:sz w:val="22"/>
        </w:rPr>
        <w:t> dialog box</w:t>
      </w:r>
      <w:r>
        <w:rPr>
          <w:rFonts w:ascii="Helvetica" w:hAnsi="Helvetica" w:cs="Helvetica"/>
          <w:color w:val="444444"/>
        </w:rPr>
        <w:t>.</w:t>
      </w:r>
    </w:p>
    <w:p w14:paraId="556CDA9D" w14:textId="77777777" w:rsidR="00A841CA" w:rsidRDefault="00A841CA" w:rsidP="00A841CA">
      <w:pPr>
        <w:pStyle w:val="NormalWeb"/>
        <w:shd w:val="clear" w:color="auto" w:fill="FFFFFF"/>
        <w:spacing w:line="360" w:lineRule="atLeast"/>
        <w:ind w:left="1440"/>
        <w:rPr>
          <w:rFonts w:ascii="Helvetica" w:hAnsi="Helvetica" w:cs="Helvetica"/>
          <w:color w:val="444444"/>
        </w:rPr>
      </w:pPr>
    </w:p>
    <w:p w14:paraId="4C0BA6E1" w14:textId="77777777" w:rsidR="00A841CA" w:rsidRDefault="00A841CA" w:rsidP="00A841CA">
      <w:pPr>
        <w:pStyle w:val="NormalWeb"/>
        <w:shd w:val="clear" w:color="auto" w:fill="FFFFFF"/>
        <w:spacing w:line="360" w:lineRule="atLeast"/>
        <w:ind w:left="1440"/>
        <w:rPr>
          <w:rFonts w:ascii="Helvetica" w:hAnsi="Helvetica" w:cs="Helvetica"/>
          <w:color w:val="444444"/>
        </w:rPr>
      </w:pPr>
    </w:p>
    <w:p w14:paraId="760DEA84" w14:textId="77777777" w:rsidR="00A841CA" w:rsidRDefault="00A841CA" w:rsidP="00A841CA">
      <w:pPr>
        <w:pStyle w:val="NormalWeb"/>
        <w:shd w:val="clear" w:color="auto" w:fill="FFFFFF"/>
        <w:spacing w:line="360" w:lineRule="atLeast"/>
        <w:ind w:left="1440"/>
        <w:rPr>
          <w:rFonts w:ascii="Helvetica" w:hAnsi="Helvetica" w:cs="Helvetica"/>
          <w:color w:val="444444"/>
        </w:rPr>
      </w:pPr>
    </w:p>
    <w:p w14:paraId="0EEAAF8F" w14:textId="77777777" w:rsidR="00A841CA" w:rsidRDefault="00A841CA" w:rsidP="00A841CA">
      <w:pPr>
        <w:pStyle w:val="NormalWeb"/>
        <w:shd w:val="clear" w:color="auto" w:fill="FFFFFF"/>
        <w:spacing w:line="360" w:lineRule="atLeast"/>
        <w:ind w:left="1440"/>
        <w:rPr>
          <w:rFonts w:ascii="Helvetica" w:hAnsi="Helvetica" w:cs="Helvetica"/>
          <w:color w:val="444444"/>
        </w:rPr>
      </w:pPr>
    </w:p>
    <w:p w14:paraId="5C5DC01D" w14:textId="77777777" w:rsidR="00A841CA" w:rsidRDefault="00A841CA" w:rsidP="00A841CA">
      <w:pPr>
        <w:pStyle w:val="NormalWeb"/>
        <w:shd w:val="clear" w:color="auto" w:fill="FFFFFF"/>
        <w:spacing w:line="360" w:lineRule="atLeast"/>
        <w:ind w:left="1440"/>
        <w:rPr>
          <w:rFonts w:ascii="Helvetica" w:hAnsi="Helvetica" w:cs="Helvetica"/>
          <w:color w:val="444444"/>
        </w:rPr>
      </w:pPr>
    </w:p>
    <w:p w14:paraId="139FF719" w14:textId="77777777" w:rsidR="00A841CA" w:rsidRDefault="00A841CA" w:rsidP="00A841CA">
      <w:pPr>
        <w:pStyle w:val="NormalWeb"/>
        <w:shd w:val="clear" w:color="auto" w:fill="FFFFFF"/>
        <w:spacing w:line="360" w:lineRule="atLeast"/>
        <w:ind w:left="1440"/>
        <w:rPr>
          <w:rFonts w:ascii="Helvetica" w:hAnsi="Helvetica" w:cs="Helvetica"/>
          <w:color w:val="444444"/>
        </w:rPr>
      </w:pPr>
    </w:p>
    <w:p w14:paraId="7AD73665" w14:textId="77777777" w:rsidR="00A841CA" w:rsidRPr="00033A34" w:rsidRDefault="00A841CA" w:rsidP="00A841CA">
      <w:pPr>
        <w:pStyle w:val="NormalWeb"/>
        <w:numPr>
          <w:ilvl w:val="1"/>
          <w:numId w:val="18"/>
        </w:numPr>
        <w:shd w:val="clear" w:color="auto" w:fill="FFFFFF"/>
        <w:spacing w:before="100" w:beforeAutospacing="1" w:after="100" w:afterAutospacing="1" w:line="360" w:lineRule="atLeast"/>
        <w:rPr>
          <w:rFonts w:ascii="Helvetica" w:hAnsi="Helvetica" w:cs="Helvetica"/>
          <w:color w:val="444444"/>
          <w:sz w:val="22"/>
        </w:rPr>
      </w:pPr>
      <w:r w:rsidRPr="00033A34">
        <w:rPr>
          <w:rFonts w:ascii="Helvetica" w:hAnsi="Helvetica" w:cs="Helvetica"/>
          <w:color w:val="444444"/>
          <w:sz w:val="22"/>
        </w:rPr>
        <w:lastRenderedPageBreak/>
        <w:t>Choose Amazon Redshift from Driver Drop down list</w:t>
      </w:r>
    </w:p>
    <w:p w14:paraId="2D4EC95D" w14:textId="77777777" w:rsidR="00A841CA" w:rsidRDefault="00A841CA" w:rsidP="00A841CA">
      <w:pPr>
        <w:shd w:val="clear" w:color="auto" w:fill="FFFFFF"/>
        <w:spacing w:beforeAutospacing="1" w:afterAutospacing="1" w:line="360" w:lineRule="atLeast"/>
        <w:ind w:left="1080"/>
        <w:rPr>
          <w:rFonts w:ascii="Helvetica" w:hAnsi="Helvetica" w:cs="Helvetica"/>
          <w:color w:val="444444"/>
        </w:rPr>
      </w:pPr>
      <w:r>
        <w:rPr>
          <w:rFonts w:ascii="Helvetica" w:hAnsi="Helvetica" w:cs="Helvetica"/>
          <w:noProof/>
          <w:color w:val="444444"/>
        </w:rPr>
        <w:drawing>
          <wp:inline distT="0" distB="0" distL="0" distR="0" wp14:anchorId="15016864" wp14:editId="720E763A">
            <wp:extent cx="5193102" cy="3610205"/>
            <wp:effectExtent l="0" t="0" r="762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170" cy="3617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FB440" w14:textId="77777777" w:rsidR="00A841CA" w:rsidRDefault="00A841CA" w:rsidP="00A841CA">
      <w:pPr>
        <w:pStyle w:val="NormalWeb"/>
        <w:numPr>
          <w:ilvl w:val="1"/>
          <w:numId w:val="18"/>
        </w:numPr>
        <w:shd w:val="clear" w:color="auto" w:fill="FFFFFF"/>
        <w:spacing w:before="100" w:beforeAutospacing="1" w:after="100" w:afterAutospacing="1" w:line="360" w:lineRule="atLeast"/>
        <w:rPr>
          <w:rFonts w:ascii="Helvetica" w:hAnsi="Helvetica" w:cs="Helvetica"/>
          <w:color w:val="444444"/>
          <w:sz w:val="22"/>
        </w:rPr>
      </w:pPr>
      <w:r w:rsidRPr="00EB6C1A">
        <w:rPr>
          <w:rFonts w:ascii="Helvetica" w:hAnsi="Helvetica" w:cs="Helvetica"/>
          <w:color w:val="444444"/>
          <w:sz w:val="22"/>
        </w:rPr>
        <w:t xml:space="preserve">Copy the end point URL form redshift cluster and past in URL section </w:t>
      </w:r>
    </w:p>
    <w:p w14:paraId="1E02CF52" w14:textId="77777777" w:rsidR="00A841CA" w:rsidRDefault="00A841CA" w:rsidP="00A841CA">
      <w:pPr>
        <w:pStyle w:val="NormalWeb"/>
        <w:shd w:val="clear" w:color="auto" w:fill="FFFFFF"/>
        <w:spacing w:line="360" w:lineRule="atLeast"/>
        <w:ind w:left="1080"/>
        <w:rPr>
          <w:rFonts w:ascii="Helvetica" w:hAnsi="Helvetica" w:cs="Helvetica"/>
          <w:color w:val="444444"/>
          <w:sz w:val="22"/>
        </w:rPr>
      </w:pPr>
      <w:r>
        <w:rPr>
          <w:rFonts w:ascii="Helvetica" w:hAnsi="Helvetica" w:cs="Helvetica"/>
          <w:noProof/>
          <w:color w:val="444444"/>
        </w:rPr>
        <w:drawing>
          <wp:inline distT="0" distB="0" distL="0" distR="0" wp14:anchorId="2FDA8E3A" wp14:editId="6E8F03FC">
            <wp:extent cx="5268942" cy="2807780"/>
            <wp:effectExtent l="19050" t="19050" r="825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706" cy="28108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D84EFC" w14:textId="77777777" w:rsidR="00A841CA" w:rsidRDefault="00A841CA" w:rsidP="00A841CA">
      <w:pPr>
        <w:pStyle w:val="NormalWeb"/>
        <w:shd w:val="clear" w:color="auto" w:fill="FFFFFF"/>
        <w:spacing w:line="360" w:lineRule="atLeast"/>
        <w:ind w:left="1080"/>
        <w:rPr>
          <w:rFonts w:ascii="Helvetica" w:hAnsi="Helvetica" w:cs="Helvetica"/>
          <w:color w:val="444444"/>
          <w:sz w:val="22"/>
        </w:rPr>
      </w:pPr>
    </w:p>
    <w:p w14:paraId="415AFD5A" w14:textId="77777777" w:rsidR="00A841CA" w:rsidRDefault="00A841CA" w:rsidP="00A841CA">
      <w:pPr>
        <w:pStyle w:val="NormalWeb"/>
        <w:shd w:val="clear" w:color="auto" w:fill="FFFFFF"/>
        <w:spacing w:line="360" w:lineRule="atLeast"/>
        <w:ind w:left="1080"/>
        <w:rPr>
          <w:rFonts w:ascii="Helvetica" w:hAnsi="Helvetica" w:cs="Helvetica"/>
          <w:color w:val="444444"/>
          <w:sz w:val="22"/>
        </w:rPr>
      </w:pPr>
    </w:p>
    <w:p w14:paraId="5AB63D6F" w14:textId="77777777" w:rsidR="00A841CA" w:rsidRPr="00EB6C1A" w:rsidRDefault="00A841CA" w:rsidP="00A841CA">
      <w:pPr>
        <w:pStyle w:val="NormalWeb"/>
        <w:shd w:val="clear" w:color="auto" w:fill="FFFFFF"/>
        <w:spacing w:line="360" w:lineRule="atLeast"/>
        <w:ind w:left="1080"/>
        <w:rPr>
          <w:rFonts w:ascii="Helvetica" w:hAnsi="Helvetica" w:cs="Helvetica"/>
          <w:color w:val="444444"/>
          <w:sz w:val="22"/>
        </w:rPr>
      </w:pPr>
    </w:p>
    <w:p w14:paraId="1C5FC011" w14:textId="77777777" w:rsidR="00A841CA" w:rsidRPr="00EB6C1A" w:rsidRDefault="00A841CA" w:rsidP="00A841CA">
      <w:pPr>
        <w:pStyle w:val="NormalWeb"/>
        <w:numPr>
          <w:ilvl w:val="1"/>
          <w:numId w:val="18"/>
        </w:numPr>
        <w:shd w:val="clear" w:color="auto" w:fill="FFFFFF"/>
        <w:spacing w:before="100" w:beforeAutospacing="1" w:after="100" w:afterAutospacing="1" w:line="360" w:lineRule="atLeast"/>
        <w:rPr>
          <w:rFonts w:ascii="Helvetica" w:hAnsi="Helvetica" w:cs="Helvetica"/>
          <w:color w:val="444444"/>
          <w:sz w:val="22"/>
        </w:rPr>
      </w:pPr>
      <w:r>
        <w:rPr>
          <w:rFonts w:ascii="Helvetica" w:hAnsi="Helvetica" w:cs="Helvetica"/>
          <w:color w:val="444444"/>
          <w:sz w:val="22"/>
        </w:rPr>
        <w:t>Enter</w:t>
      </w:r>
      <w:r w:rsidRPr="00EB6C1A">
        <w:rPr>
          <w:rFonts w:ascii="Helvetica" w:hAnsi="Helvetica" w:cs="Helvetica"/>
          <w:color w:val="444444"/>
          <w:sz w:val="22"/>
        </w:rPr>
        <w:t xml:space="preserve"> </w:t>
      </w:r>
      <w:r w:rsidRPr="008E6D4B">
        <w:rPr>
          <w:rFonts w:ascii="Helvetica" w:hAnsi="Helvetica" w:cs="Helvetica"/>
          <w:color w:val="444444"/>
          <w:sz w:val="22"/>
        </w:rPr>
        <w:t>Username and password (get from AWS team</w:t>
      </w:r>
      <w:r w:rsidRPr="00A841CA">
        <w:rPr>
          <w:rFonts w:ascii="Helvetica" w:hAnsi="Helvetica" w:cs="Helvetica"/>
          <w:color w:val="444444"/>
          <w:sz w:val="22"/>
        </w:rPr>
        <w:t>)</w:t>
      </w:r>
      <w:r>
        <w:rPr>
          <w:rFonts w:ascii="Helvetica" w:hAnsi="Helvetica" w:cs="Helvetica"/>
          <w:color w:val="444444"/>
          <w:sz w:val="22"/>
        </w:rPr>
        <w:t xml:space="preserve"> and test.</w:t>
      </w:r>
    </w:p>
    <w:p w14:paraId="2057FF81" w14:textId="77777777" w:rsidR="00A841CA" w:rsidRPr="00B544B7" w:rsidRDefault="00A841CA" w:rsidP="00A841CA">
      <w:pPr>
        <w:shd w:val="clear" w:color="auto" w:fill="FFFFFF"/>
        <w:spacing w:beforeAutospacing="1" w:afterAutospacing="1" w:line="360" w:lineRule="atLeast"/>
        <w:ind w:left="1440"/>
        <w:rPr>
          <w:rFonts w:ascii="Helvetica" w:hAnsi="Helvetica" w:cs="Helvetica"/>
          <w:color w:val="444444"/>
          <w:sz w:val="18"/>
        </w:rPr>
      </w:pPr>
      <w:r>
        <w:rPr>
          <w:rFonts w:ascii="Helvetica" w:hAnsi="Helvetica" w:cs="Helvetica"/>
          <w:noProof/>
          <w:color w:val="444444"/>
        </w:rPr>
        <w:drawing>
          <wp:inline distT="0" distB="0" distL="0" distR="0" wp14:anchorId="7F98CE3C" wp14:editId="242CBF05">
            <wp:extent cx="4140679" cy="2848486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4779" cy="2858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1BB99" w14:textId="77777777" w:rsidR="00A841CA" w:rsidRDefault="00A841CA" w:rsidP="00A841CA">
      <w:pPr>
        <w:pStyle w:val="NormalWeb"/>
        <w:shd w:val="clear" w:color="auto" w:fill="FFFFFF"/>
        <w:spacing w:line="360" w:lineRule="atLeast"/>
        <w:ind w:left="720"/>
        <w:rPr>
          <w:rFonts w:ascii="Helvetica" w:hAnsi="Helvetica" w:cs="Helvetica"/>
          <w:color w:val="444444"/>
        </w:rPr>
      </w:pPr>
      <w:r w:rsidRPr="00A54ECA">
        <w:rPr>
          <w:rFonts w:ascii="Helvetica" w:hAnsi="Helvetica" w:cs="Helvetica"/>
          <w:color w:val="444444"/>
          <w:sz w:val="22"/>
        </w:rPr>
        <w:t>You will be taken to the </w:t>
      </w:r>
      <w:r>
        <w:rPr>
          <w:rFonts w:ascii="Helvetica" w:hAnsi="Helvetica" w:cs="Helvetica"/>
          <w:b/>
          <w:bCs/>
          <w:color w:val="444444"/>
          <w:sz w:val="22"/>
        </w:rPr>
        <w:t>Query edition to perform deployment operations</w:t>
      </w:r>
      <w:r>
        <w:rPr>
          <w:rFonts w:ascii="Helvetica" w:hAnsi="Helvetica" w:cs="Helvetica"/>
          <w:color w:val="444444"/>
        </w:rPr>
        <w:t>.</w:t>
      </w:r>
    </w:p>
    <w:p w14:paraId="56B6BE36" w14:textId="77777777" w:rsidR="00A841CA" w:rsidRDefault="00A841CA" w:rsidP="00A841CA">
      <w:pPr>
        <w:pStyle w:val="NormalWeb"/>
        <w:shd w:val="clear" w:color="auto" w:fill="FFFFFF"/>
        <w:spacing w:line="360" w:lineRule="atLeast"/>
        <w:ind w:left="1440"/>
        <w:rPr>
          <w:rFonts w:ascii="Helvetica" w:hAnsi="Helvetica" w:cs="Helvetica"/>
          <w:color w:val="444444"/>
        </w:rPr>
      </w:pPr>
      <w:r>
        <w:rPr>
          <w:rFonts w:ascii="Helvetica" w:hAnsi="Helvetica" w:cs="Helvetica"/>
          <w:noProof/>
          <w:color w:val="444444"/>
        </w:rPr>
        <w:drawing>
          <wp:inline distT="0" distB="0" distL="0" distR="0" wp14:anchorId="63A8F9F5" wp14:editId="648A0F5B">
            <wp:extent cx="4123426" cy="2629752"/>
            <wp:effectExtent l="19050" t="19050" r="10795" b="184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906" cy="26447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BAC1188" w14:textId="77777777" w:rsidR="00A841CA" w:rsidRDefault="00A841CA" w:rsidP="00A841CA">
      <w:pPr>
        <w:pStyle w:val="NormalWeb"/>
        <w:shd w:val="clear" w:color="auto" w:fill="FFFFFF"/>
        <w:spacing w:line="360" w:lineRule="atLeast"/>
        <w:ind w:left="720"/>
        <w:rPr>
          <w:rFonts w:ascii="Helvetica" w:hAnsi="Helvetica" w:cs="Helvetica"/>
          <w:color w:val="444444"/>
          <w:sz w:val="22"/>
        </w:rPr>
      </w:pPr>
      <w:r w:rsidRPr="00B544B7">
        <w:rPr>
          <w:rFonts w:ascii="Helvetica" w:hAnsi="Helvetica" w:cs="Helvetica"/>
          <w:color w:val="444444"/>
          <w:sz w:val="22"/>
        </w:rPr>
        <w:t>From tools option you can choose Show Db Tree to get all schema related objects. Show Database Explorer will show data, structure and metadata of objects inside the schema</w:t>
      </w:r>
    </w:p>
    <w:p w14:paraId="5329682B" w14:textId="77777777" w:rsidR="00A841CA" w:rsidRDefault="00A841CA" w:rsidP="00A841CA">
      <w:pPr>
        <w:pStyle w:val="NormalWeb"/>
        <w:shd w:val="clear" w:color="auto" w:fill="FFFFFF"/>
        <w:spacing w:line="360" w:lineRule="atLeast"/>
        <w:ind w:left="720"/>
        <w:rPr>
          <w:rFonts w:ascii="Helvetica" w:hAnsi="Helvetica" w:cs="Helvetica"/>
          <w:color w:val="444444"/>
          <w:sz w:val="22"/>
        </w:rPr>
      </w:pPr>
    </w:p>
    <w:p w14:paraId="768E2AAF" w14:textId="77777777" w:rsidR="00A841CA" w:rsidRDefault="00A841CA" w:rsidP="00A841CA">
      <w:pPr>
        <w:pStyle w:val="NormalWeb"/>
        <w:shd w:val="clear" w:color="auto" w:fill="FFFFFF"/>
        <w:spacing w:line="360" w:lineRule="atLeast"/>
        <w:ind w:left="720"/>
        <w:rPr>
          <w:rFonts w:ascii="Helvetica" w:hAnsi="Helvetica" w:cs="Helvetica"/>
          <w:color w:val="444444"/>
          <w:sz w:val="22"/>
        </w:rPr>
      </w:pPr>
    </w:p>
    <w:p w14:paraId="47087F73" w14:textId="77777777" w:rsidR="00A841CA" w:rsidRPr="00936121" w:rsidRDefault="00A841CA" w:rsidP="00A841CA">
      <w:pPr>
        <w:pStyle w:val="NormalWeb"/>
        <w:shd w:val="clear" w:color="auto" w:fill="FFFFFF"/>
        <w:spacing w:line="360" w:lineRule="atLeast"/>
        <w:ind w:left="720"/>
        <w:rPr>
          <w:rFonts w:ascii="Helvetica" w:hAnsi="Helvetica" w:cs="Helvetica"/>
          <w:color w:val="444444"/>
          <w:sz w:val="22"/>
        </w:rPr>
      </w:pPr>
    </w:p>
    <w:p w14:paraId="2C0E2CA1" w14:textId="77777777" w:rsidR="00A841CA" w:rsidRPr="00936121" w:rsidRDefault="00A841CA" w:rsidP="00A841CA">
      <w:pPr>
        <w:pStyle w:val="NormalWeb"/>
        <w:numPr>
          <w:ilvl w:val="0"/>
          <w:numId w:val="18"/>
        </w:numPr>
        <w:shd w:val="clear" w:color="auto" w:fill="FFFFFF"/>
        <w:spacing w:before="100" w:beforeAutospacing="1" w:after="100" w:afterAutospacing="1" w:line="360" w:lineRule="atLeast"/>
        <w:rPr>
          <w:rFonts w:ascii="Helvetica" w:hAnsi="Helvetica" w:cs="Helvetica"/>
          <w:color w:val="444444"/>
          <w:sz w:val="22"/>
        </w:rPr>
      </w:pPr>
      <w:r w:rsidRPr="00936121">
        <w:rPr>
          <w:rFonts w:ascii="Helvetica" w:hAnsi="Helvetica" w:cs="Helvetica"/>
          <w:color w:val="444444"/>
          <w:sz w:val="22"/>
        </w:rPr>
        <w:t>Deploy the scripts as provided one by one.</w:t>
      </w:r>
    </w:p>
    <w:p w14:paraId="36D2EBC3" w14:textId="77777777" w:rsidR="00A841CA" w:rsidRDefault="00A841CA" w:rsidP="00A841CA">
      <w:pPr>
        <w:pStyle w:val="NormalWeb"/>
        <w:shd w:val="clear" w:color="auto" w:fill="FFFFFF"/>
        <w:spacing w:line="360" w:lineRule="atLeast"/>
        <w:ind w:left="720"/>
        <w:rPr>
          <w:rFonts w:ascii="Helvetica" w:hAnsi="Helvetica" w:cs="Helvetica"/>
          <w:color w:val="444444"/>
        </w:rPr>
      </w:pPr>
      <w:r>
        <w:rPr>
          <w:noProof/>
        </w:rPr>
        <w:drawing>
          <wp:inline distT="0" distB="0" distL="0" distR="0" wp14:anchorId="1F7C10B8" wp14:editId="759A2394">
            <wp:extent cx="5372100" cy="1790700"/>
            <wp:effectExtent l="19050" t="19050" r="19050" b="190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7907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AB786C" w14:textId="77777777" w:rsidR="00A841CA" w:rsidRDefault="00A841CA" w:rsidP="00A841CA">
      <w:pPr>
        <w:pStyle w:val="NormalWeb"/>
        <w:shd w:val="clear" w:color="auto" w:fill="FFFFFF"/>
        <w:spacing w:line="360" w:lineRule="atLeast"/>
        <w:ind w:left="720"/>
        <w:rPr>
          <w:rFonts w:ascii="Helvetica" w:hAnsi="Helvetica" w:cs="Helvetica"/>
          <w:color w:val="444444"/>
        </w:rPr>
      </w:pPr>
      <w:r>
        <w:rPr>
          <w:rFonts w:ascii="Helvetica" w:hAnsi="Helvetica" w:cs="Helvetica"/>
          <w:color w:val="444444"/>
        </w:rPr>
        <w:t xml:space="preserve">Find all the executable scripts from attachment </w:t>
      </w:r>
    </w:p>
    <w:p w14:paraId="5137A63E" w14:textId="77777777" w:rsidR="00A841CA" w:rsidRDefault="00A841CA" w:rsidP="00A841CA">
      <w:pPr>
        <w:pStyle w:val="NormalWeb"/>
        <w:shd w:val="clear" w:color="auto" w:fill="FFFFFF"/>
        <w:spacing w:line="360" w:lineRule="atLeast"/>
        <w:ind w:left="720"/>
        <w:rPr>
          <w:rFonts w:ascii="Helvetica" w:hAnsi="Helvetica" w:cs="Helvetica"/>
          <w:color w:val="444444"/>
        </w:rPr>
      </w:pPr>
      <w:r>
        <w:rPr>
          <w:rFonts w:ascii="Helvetica" w:hAnsi="Helvetica" w:cs="Helvetica"/>
          <w:color w:val="444444"/>
        </w:rPr>
        <w:object w:dxaOrig="4666" w:dyaOrig="811" w14:anchorId="2B849DDE">
          <v:shape id="_x0000_i1027" type="#_x0000_t75" style="width:232.8pt;height:40.8pt" o:ole="">
            <v:imagedata r:id="rId30" o:title=""/>
          </v:shape>
          <o:OLEObject Type="Embed" ProgID="Package" ShapeID="_x0000_i1027" DrawAspect="Content" ObjectID="_1611668518" r:id="rId31"/>
        </w:object>
      </w:r>
    </w:p>
    <w:p w14:paraId="5EF17EA6" w14:textId="77777777" w:rsidR="00A841CA" w:rsidRPr="001E1B2A" w:rsidRDefault="00A841CA" w:rsidP="00A841CA">
      <w:pPr>
        <w:pStyle w:val="NormalWeb"/>
        <w:shd w:val="clear" w:color="auto" w:fill="FFFFFF"/>
        <w:spacing w:line="360" w:lineRule="atLeast"/>
        <w:ind w:left="720"/>
        <w:rPr>
          <w:rFonts w:ascii="Helvetica" w:hAnsi="Helvetica" w:cs="Helvetica"/>
          <w:color w:val="444444"/>
        </w:rPr>
      </w:pPr>
      <w:r w:rsidRPr="00100E23">
        <w:rPr>
          <w:rFonts w:ascii="Helvetica" w:hAnsi="Helvetica" w:cs="Helvetica"/>
          <w:color w:val="444444"/>
          <w:sz w:val="22"/>
        </w:rPr>
        <w:t>Note: Drop statement provided in case if object is already exi</w:t>
      </w:r>
      <w:r>
        <w:rPr>
          <w:rFonts w:ascii="Helvetica" w:hAnsi="Helvetica" w:cs="Helvetica"/>
          <w:color w:val="444444"/>
          <w:sz w:val="22"/>
        </w:rPr>
        <w:t>st</w:t>
      </w:r>
      <w:r w:rsidRPr="00100E23">
        <w:rPr>
          <w:rFonts w:ascii="Helvetica" w:hAnsi="Helvetica" w:cs="Helvetica"/>
          <w:color w:val="444444"/>
          <w:sz w:val="22"/>
        </w:rPr>
        <w:t>ing in database/schema</w:t>
      </w:r>
      <w:r>
        <w:rPr>
          <w:rFonts w:ascii="Helvetica" w:hAnsi="Helvetica" w:cs="Helvetica"/>
          <w:color w:val="444444"/>
          <w:sz w:val="22"/>
        </w:rPr>
        <w:t>. I</w:t>
      </w:r>
      <w:r w:rsidRPr="00100E23">
        <w:rPr>
          <w:rFonts w:ascii="Helvetica" w:hAnsi="Helvetica" w:cs="Helvetica"/>
          <w:color w:val="444444"/>
          <w:sz w:val="22"/>
        </w:rPr>
        <w:t>f it fails,</w:t>
      </w:r>
      <w:r>
        <w:rPr>
          <w:rFonts w:ascii="Helvetica" w:hAnsi="Helvetica" w:cs="Helvetica"/>
          <w:color w:val="444444"/>
          <w:sz w:val="22"/>
        </w:rPr>
        <w:t xml:space="preserve"> </w:t>
      </w:r>
      <w:r w:rsidRPr="00100E23">
        <w:rPr>
          <w:rFonts w:ascii="Helvetica" w:hAnsi="Helvetica" w:cs="Helvetica"/>
          <w:color w:val="444444"/>
          <w:sz w:val="22"/>
        </w:rPr>
        <w:t>skip the code and run next.</w:t>
      </w:r>
    </w:p>
    <w:p w14:paraId="50378F5D" w14:textId="5C487BF9" w:rsidR="00A841CA" w:rsidRDefault="001F537E" w:rsidP="00A841CA">
      <w:pPr>
        <w:pStyle w:val="ListParagraph"/>
        <w:numPr>
          <w:ilvl w:val="0"/>
          <w:numId w:val="18"/>
        </w:numPr>
      </w:pPr>
      <w:r>
        <w:t xml:space="preserve">Created object can be verified by left side tree pan. </w:t>
      </w:r>
    </w:p>
    <w:p w14:paraId="63C8E821" w14:textId="2D7E30AD" w:rsidR="001F537E" w:rsidRDefault="001F537E" w:rsidP="001F537E">
      <w:pPr>
        <w:pStyle w:val="ListParagraph"/>
      </w:pPr>
    </w:p>
    <w:p w14:paraId="5D1E2BE5" w14:textId="2020716D" w:rsidR="001F537E" w:rsidRDefault="001F537E" w:rsidP="001F537E">
      <w:pPr>
        <w:pStyle w:val="ListParagraph"/>
      </w:pPr>
      <w:r>
        <w:rPr>
          <w:noProof/>
        </w:rPr>
        <w:drawing>
          <wp:inline distT="0" distB="0" distL="0" distR="0" wp14:anchorId="393B0D2D" wp14:editId="3D7A83D6">
            <wp:extent cx="2194560" cy="2926080"/>
            <wp:effectExtent l="19050" t="19050" r="15240" b="266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2926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7AC1D6B" w14:textId="4E266B5F" w:rsidR="001F537E" w:rsidRDefault="001F537E" w:rsidP="001F537E">
      <w:pPr>
        <w:pStyle w:val="ListParagraph"/>
      </w:pPr>
    </w:p>
    <w:p w14:paraId="32F1F56D" w14:textId="7CAEC32B" w:rsidR="001F537E" w:rsidRDefault="001F537E" w:rsidP="001F537E">
      <w:pPr>
        <w:pStyle w:val="ListParagraph"/>
      </w:pPr>
      <w:r>
        <w:rPr>
          <w:noProof/>
        </w:rPr>
        <w:lastRenderedPageBreak/>
        <w:drawing>
          <wp:inline distT="0" distB="0" distL="0" distR="0" wp14:anchorId="742A5E18" wp14:editId="512467CB">
            <wp:extent cx="2447925" cy="1952625"/>
            <wp:effectExtent l="19050" t="19050" r="28575" b="285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9526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A760FF" w14:textId="656227A4" w:rsidR="001F537E" w:rsidRPr="005E595C" w:rsidRDefault="001F537E" w:rsidP="008E6D4B">
      <w:pPr>
        <w:pStyle w:val="ListParagraph"/>
      </w:pPr>
      <w:r>
        <w:t xml:space="preserve">  </w:t>
      </w:r>
    </w:p>
    <w:sectPr w:rsidR="001F537E" w:rsidRPr="005E595C" w:rsidSect="002539D7">
      <w:headerReference w:type="default" r:id="rId34"/>
      <w:footerReference w:type="default" r:id="rId35"/>
      <w:headerReference w:type="first" r:id="rId36"/>
      <w:footerReference w:type="first" r:id="rId37"/>
      <w:type w:val="continuous"/>
      <w:pgSz w:w="12240" w:h="15840" w:code="1"/>
      <w:pgMar w:top="1440" w:right="1080" w:bottom="1440" w:left="1080" w:header="360" w:footer="360" w:gutter="0"/>
      <w:cols w:space="720"/>
      <w:titlePg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576BD28" w14:textId="77777777" w:rsidR="00B23D7B" w:rsidRDefault="00B23D7B">
      <w:r>
        <w:separator/>
      </w:r>
    </w:p>
  </w:endnote>
  <w:endnote w:type="continuationSeparator" w:id="0">
    <w:p w14:paraId="14F79D7A" w14:textId="77777777" w:rsidR="00B23D7B" w:rsidRDefault="00B23D7B">
      <w:r>
        <w:continuationSeparator/>
      </w:r>
    </w:p>
  </w:endnote>
  <w:endnote w:type="continuationNotice" w:id="1">
    <w:p w14:paraId="7A772FF2" w14:textId="77777777" w:rsidR="00B23D7B" w:rsidRDefault="00B23D7B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67FBE5" w14:textId="77777777" w:rsidR="00CF064D" w:rsidRPr="003B0135" w:rsidRDefault="00CF064D" w:rsidP="000B2058">
    <w:pPr>
      <w:pStyle w:val="Footer"/>
      <w:pBdr>
        <w:top w:val="single" w:sz="4" w:space="1" w:color="BFC9E4" w:themeColor="background1" w:themeShade="D9"/>
      </w:pBdr>
      <w:jc w:val="right"/>
      <w:rPr>
        <w:sz w:val="18"/>
        <w:szCs w:val="18"/>
      </w:rPr>
    </w:pPr>
    <w:r w:rsidRPr="000B2058">
      <w:rPr>
        <w:sz w:val="18"/>
      </w:rPr>
      <w:ptab w:relativeTo="margin" w:alignment="center" w:leader="none"/>
    </w:r>
    <w:r w:rsidRPr="00A456E0">
      <w:rPr>
        <w:sz w:val="18"/>
        <w:szCs w:val="18"/>
      </w:rPr>
      <w:t>Confidential – Benchmark Education</w:t>
    </w:r>
    <w:r w:rsidRPr="000B2058">
      <w:rPr>
        <w:sz w:val="18"/>
      </w:rPr>
      <w:ptab w:relativeTo="margin" w:alignment="right" w:leader="none"/>
    </w:r>
    <w:r w:rsidRPr="004D4C2E">
      <w:rPr>
        <w:b/>
        <w:sz w:val="18"/>
        <w:szCs w:val="18"/>
      </w:rPr>
      <w:fldChar w:fldCharType="begin"/>
    </w:r>
    <w:r w:rsidRPr="000B2058">
      <w:rPr>
        <w:sz w:val="18"/>
      </w:rPr>
      <w:instrText xml:space="preserve"> PAGE   \* MERGEFORMAT </w:instrText>
    </w:r>
    <w:r w:rsidRPr="004D4C2E">
      <w:rPr>
        <w:sz w:val="18"/>
      </w:rPr>
      <w:fldChar w:fldCharType="separate"/>
    </w:r>
    <w:r w:rsidRPr="004D4C2E">
      <w:rPr>
        <w:b/>
        <w:sz w:val="18"/>
        <w:szCs w:val="18"/>
      </w:rPr>
      <w:t>1</w:t>
    </w:r>
    <w:r w:rsidRPr="004D4C2E">
      <w:rPr>
        <w:b/>
        <w:sz w:val="18"/>
        <w:szCs w:val="18"/>
      </w:rPr>
      <w:fldChar w:fldCharType="end"/>
    </w:r>
    <w:r w:rsidRPr="00932AD3">
      <w:rPr>
        <w:b/>
        <w:sz w:val="18"/>
        <w:szCs w:val="18"/>
      </w:rPr>
      <w:t xml:space="preserve"> </w:t>
    </w:r>
    <w:r w:rsidRPr="00A456E0">
      <w:rPr>
        <w:sz w:val="18"/>
        <w:szCs w:val="18"/>
      </w:rPr>
      <w:t>|</w:t>
    </w:r>
    <w:r w:rsidRPr="00932AD3">
      <w:rPr>
        <w:b/>
        <w:sz w:val="18"/>
        <w:szCs w:val="18"/>
      </w:rPr>
      <w:t xml:space="preserve"> </w:t>
    </w:r>
    <w:r w:rsidRPr="004D4C2E">
      <w:rPr>
        <w:color w:val="4865AE" w:themeColor="background1" w:themeShade="80"/>
        <w:spacing w:val="60"/>
        <w:sz w:val="18"/>
        <w:szCs w:val="18"/>
      </w:rPr>
      <w:t>Page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27A806" w14:textId="77777777" w:rsidR="00CF064D" w:rsidRPr="00E70191" w:rsidRDefault="00E70191" w:rsidP="00E70191">
    <w:pPr>
      <w:pStyle w:val="Footer"/>
      <w:pBdr>
        <w:top w:val="single" w:sz="4" w:space="1" w:color="BFC9E4" w:themeColor="background1" w:themeShade="D9"/>
      </w:pBdr>
      <w:jc w:val="right"/>
      <w:rPr>
        <w:sz w:val="18"/>
        <w:szCs w:val="18"/>
      </w:rPr>
    </w:pPr>
    <w:r w:rsidRPr="000B2058">
      <w:rPr>
        <w:sz w:val="18"/>
      </w:rPr>
      <w:ptab w:relativeTo="margin" w:alignment="center" w:leader="none"/>
    </w:r>
    <w:r w:rsidRPr="00A456E0">
      <w:rPr>
        <w:sz w:val="18"/>
        <w:szCs w:val="18"/>
      </w:rPr>
      <w:t>Confidential – Benchmark Education</w:t>
    </w:r>
    <w:r w:rsidRPr="000B2058">
      <w:rPr>
        <w:sz w:val="18"/>
      </w:rPr>
      <w:ptab w:relativeTo="margin" w:alignment="right" w:leader="none"/>
    </w:r>
    <w:r w:rsidRPr="004D4C2E">
      <w:rPr>
        <w:b/>
        <w:sz w:val="18"/>
        <w:szCs w:val="18"/>
      </w:rPr>
      <w:fldChar w:fldCharType="begin"/>
    </w:r>
    <w:r w:rsidRPr="000B2058">
      <w:rPr>
        <w:sz w:val="18"/>
      </w:rPr>
      <w:instrText xml:space="preserve"> PAGE   \* MERGEFORMAT </w:instrText>
    </w:r>
    <w:r w:rsidRPr="004D4C2E">
      <w:rPr>
        <w:sz w:val="18"/>
      </w:rPr>
      <w:fldChar w:fldCharType="separate"/>
    </w:r>
    <w:r>
      <w:rPr>
        <w:sz w:val="18"/>
      </w:rPr>
      <w:t>2</w:t>
    </w:r>
    <w:r w:rsidRPr="004D4C2E">
      <w:rPr>
        <w:b/>
        <w:sz w:val="18"/>
        <w:szCs w:val="18"/>
      </w:rPr>
      <w:fldChar w:fldCharType="end"/>
    </w:r>
    <w:r w:rsidRPr="00932AD3">
      <w:rPr>
        <w:b/>
        <w:sz w:val="18"/>
        <w:szCs w:val="18"/>
      </w:rPr>
      <w:t xml:space="preserve"> </w:t>
    </w:r>
    <w:r w:rsidRPr="00A456E0">
      <w:rPr>
        <w:sz w:val="18"/>
        <w:szCs w:val="18"/>
      </w:rPr>
      <w:t>|</w:t>
    </w:r>
    <w:r w:rsidRPr="00932AD3">
      <w:rPr>
        <w:b/>
        <w:sz w:val="18"/>
        <w:szCs w:val="18"/>
      </w:rPr>
      <w:t xml:space="preserve"> </w:t>
    </w:r>
    <w:r w:rsidRPr="004D4C2E">
      <w:rPr>
        <w:color w:val="4865AE" w:themeColor="background1" w:themeShade="80"/>
        <w:spacing w:val="60"/>
        <w:sz w:val="18"/>
        <w:szCs w:val="18"/>
      </w:rPr>
      <w:t>Page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E65261C" w14:textId="77777777" w:rsidR="00B23D7B" w:rsidRDefault="00B23D7B">
      <w:r>
        <w:separator/>
      </w:r>
    </w:p>
  </w:footnote>
  <w:footnote w:type="continuationSeparator" w:id="0">
    <w:p w14:paraId="1E98FE95" w14:textId="77777777" w:rsidR="00B23D7B" w:rsidRDefault="00B23D7B">
      <w:r>
        <w:continuationSeparator/>
      </w:r>
    </w:p>
  </w:footnote>
  <w:footnote w:type="continuationNotice" w:id="1">
    <w:p w14:paraId="24FA6B94" w14:textId="77777777" w:rsidR="00B23D7B" w:rsidRDefault="00B23D7B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4164C6" w14:textId="77777777" w:rsidR="00CF064D" w:rsidRDefault="00CF064D" w:rsidP="000B2058">
    <w:pPr>
      <w:pStyle w:val="Header"/>
      <w:tabs>
        <w:tab w:val="clear" w:pos="8640"/>
        <w:tab w:val="right" w:pos="10170"/>
      </w:tabs>
      <w:rPr>
        <w:noProof/>
      </w:rPr>
    </w:pPr>
    <w:r>
      <w:rPr>
        <w:noProof/>
      </w:rPr>
      <w:drawing>
        <wp:anchor distT="0" distB="0" distL="114300" distR="114300" simplePos="0" relativeHeight="251658240" behindDoc="0" locked="0" layoutInCell="1" allowOverlap="1" wp14:anchorId="0206513B" wp14:editId="4766F92F">
          <wp:simplePos x="0" y="0"/>
          <wp:positionH relativeFrom="margin">
            <wp:align>left</wp:align>
          </wp:positionH>
          <wp:positionV relativeFrom="paragraph">
            <wp:posOffset>-44450</wp:posOffset>
          </wp:positionV>
          <wp:extent cx="2552700" cy="593725"/>
          <wp:effectExtent l="0" t="0" r="0" b="0"/>
          <wp:wrapThrough wrapText="bothSides">
            <wp:wrapPolygon edited="0">
              <wp:start x="0" y="0"/>
              <wp:lineTo x="0" y="20791"/>
              <wp:lineTo x="21439" y="20791"/>
              <wp:lineTo x="21439" y="0"/>
              <wp:lineTo x="0" y="0"/>
            </wp:wrapPolygon>
          </wp:wrapThrough>
          <wp:docPr id="3" name="Picture 1" descr="Header_BEC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Header_BEC.PNG"/>
                  <pic:cNvPicPr/>
                </pic:nvPicPr>
                <pic:blipFill rotWithShape="1">
                  <a:blip r:embed="rId1"/>
                  <a:srcRect t="20425" r="65807"/>
                  <a:stretch/>
                </pic:blipFill>
                <pic:spPr bwMode="auto">
                  <a:xfrm>
                    <a:off x="0" y="0"/>
                    <a:ext cx="2552700" cy="59372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57C3D56C" w14:textId="0E2626E1" w:rsidR="00CF064D" w:rsidRPr="00BC3907" w:rsidRDefault="00E70191" w:rsidP="000B2058">
    <w:pPr>
      <w:pStyle w:val="Header"/>
      <w:tabs>
        <w:tab w:val="clear" w:pos="8640"/>
        <w:tab w:val="right" w:pos="10170"/>
      </w:tabs>
      <w:rPr>
        <w:rStyle w:val="SubtleEmphasis"/>
        <w:i w:val="0"/>
        <w:color w:val="auto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8241" behindDoc="0" locked="0" layoutInCell="1" allowOverlap="1" wp14:anchorId="5472551F" wp14:editId="413856F6">
              <wp:simplePos x="0" y="0"/>
              <wp:positionH relativeFrom="column">
                <wp:posOffset>-47625</wp:posOffset>
              </wp:positionH>
              <wp:positionV relativeFrom="paragraph">
                <wp:posOffset>238125</wp:posOffset>
              </wp:positionV>
              <wp:extent cx="6492240" cy="0"/>
              <wp:effectExtent l="0" t="0" r="0" b="0"/>
              <wp:wrapNone/>
              <wp:docPr id="4" name="Straight Connector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492240" cy="0"/>
                      </a:xfrm>
                      <a:prstGeom prst="line">
                        <a:avLst/>
                      </a:prstGeom>
                      <a:ln>
                        <a:solidFill>
                          <a:schemeClr val="bg1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<w:pict>
            <v:line id="Straight Connector 4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spid="_x0000_s1026" strokecolor="#9babd5 [2412]" strokeweight=".5pt" from="-3.75pt,18.75pt" to="507.45pt,18.75pt" w14:anchorId="56CE62F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">
              <v:stroke joinstyle="miter"/>
            </v:line>
          </w:pict>
        </mc:Fallback>
      </mc:AlternateContent>
    </w:r>
    <w:r w:rsidR="00CF064D">
      <w:tab/>
    </w:r>
    <w:r w:rsidR="00CF064D">
      <w:tab/>
    </w:r>
    <w:sdt>
      <w:sdtPr>
        <w:alias w:val="Title"/>
        <w:tag w:val=""/>
        <w:id w:val="1620876813"/>
        <w:placeholder>
          <w:docPart w:val="05CC10FDCD0F4394AF4C8CB7EF3A4644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964097">
          <w:t>BU Assessment Redshift Environment Setup Guide</w:t>
        </w:r>
      </w:sdtContent>
    </w:sdt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869021" w14:textId="77777777" w:rsidR="00F72CA5" w:rsidRDefault="00F72CA5" w:rsidP="00F72CA5">
    <w:pPr>
      <w:pStyle w:val="Header"/>
      <w:tabs>
        <w:tab w:val="clear" w:pos="8640"/>
        <w:tab w:val="right" w:pos="10170"/>
      </w:tabs>
      <w:rPr>
        <w:noProof/>
      </w:rPr>
    </w:pPr>
    <w:r>
      <w:rPr>
        <w:noProof/>
      </w:rPr>
      <w:drawing>
        <wp:anchor distT="0" distB="0" distL="114300" distR="114300" simplePos="0" relativeHeight="251658242" behindDoc="0" locked="0" layoutInCell="1" allowOverlap="1" wp14:anchorId="296CE6E6" wp14:editId="51E2BCA0">
          <wp:simplePos x="0" y="0"/>
          <wp:positionH relativeFrom="margin">
            <wp:align>left</wp:align>
          </wp:positionH>
          <wp:positionV relativeFrom="paragraph">
            <wp:posOffset>-44450</wp:posOffset>
          </wp:positionV>
          <wp:extent cx="2552700" cy="593725"/>
          <wp:effectExtent l="0" t="0" r="0" b="0"/>
          <wp:wrapThrough wrapText="bothSides">
            <wp:wrapPolygon edited="0">
              <wp:start x="0" y="0"/>
              <wp:lineTo x="0" y="20791"/>
              <wp:lineTo x="21439" y="20791"/>
              <wp:lineTo x="21439" y="0"/>
              <wp:lineTo x="0" y="0"/>
            </wp:wrapPolygon>
          </wp:wrapThrough>
          <wp:docPr id="6" name="Picture 1" descr="Header_BEC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Header_BEC.PNG"/>
                  <pic:cNvPicPr/>
                </pic:nvPicPr>
                <pic:blipFill rotWithShape="1">
                  <a:blip r:embed="rId1"/>
                  <a:srcRect t="20425" r="65807"/>
                  <a:stretch/>
                </pic:blipFill>
                <pic:spPr bwMode="auto">
                  <a:xfrm>
                    <a:off x="0" y="0"/>
                    <a:ext cx="2552700" cy="59372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135413D0" w14:textId="019604F9" w:rsidR="00CF064D" w:rsidRPr="00F72CA5" w:rsidRDefault="00F72CA5" w:rsidP="00F72CA5">
    <w:pPr>
      <w:pStyle w:val="Header"/>
      <w:tabs>
        <w:tab w:val="clear" w:pos="8640"/>
        <w:tab w:val="right" w:pos="10170"/>
      </w:tabs>
      <w:rPr>
        <w:iCs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026B3360" wp14:editId="659E96E8">
              <wp:simplePos x="0" y="0"/>
              <wp:positionH relativeFrom="column">
                <wp:posOffset>-47625</wp:posOffset>
              </wp:positionH>
              <wp:positionV relativeFrom="paragraph">
                <wp:posOffset>238125</wp:posOffset>
              </wp:positionV>
              <wp:extent cx="6492240" cy="0"/>
              <wp:effectExtent l="0" t="0" r="0" b="0"/>
              <wp:wrapNone/>
              <wp:docPr id="5" name="Straight Connector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492240" cy="0"/>
                      </a:xfrm>
                      <a:prstGeom prst="line">
                        <a:avLst/>
                      </a:prstGeom>
                      <a:ln>
                        <a:solidFill>
                          <a:schemeClr val="bg1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<w:pict>
            <v:line id="Straight Connector 5" style="position:absolute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spid="_x0000_s1026" strokecolor="#9babd5 [2412]" strokeweight=".5pt" from="-3.75pt,18.75pt" to="507.45pt,18.75pt" w14:anchorId="7D3A89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">
              <v:stroke joinstyle="miter"/>
            </v:line>
          </w:pict>
        </mc:Fallback>
      </mc:AlternateContent>
    </w:r>
    <w:r>
      <w:tab/>
    </w:r>
    <w:r>
      <w:tab/>
    </w:r>
    <w:sdt>
      <w:sdtPr>
        <w:alias w:val="Title"/>
        <w:tag w:val=""/>
        <w:id w:val="1766490863"/>
        <w:placeholder>
          <w:docPart w:val="9577BE5C860F4B419DA070C4F3C2F3D7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964097">
          <w:t>BU Assessment Redshift Environment Setup Guide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265D56"/>
    <w:multiLevelType w:val="hybridMultilevel"/>
    <w:tmpl w:val="F70E9AA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DAB13E5"/>
    <w:multiLevelType w:val="hybridMultilevel"/>
    <w:tmpl w:val="DF2AC9C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A95EF3"/>
    <w:multiLevelType w:val="hybridMultilevel"/>
    <w:tmpl w:val="9AC856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8C3E9E"/>
    <w:multiLevelType w:val="singleLevel"/>
    <w:tmpl w:val="37E252A4"/>
    <w:lvl w:ilvl="0">
      <w:start w:val="1"/>
      <w:numFmt w:val="bullet"/>
      <w:pStyle w:val="List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4" w15:restartNumberingAfterBreak="0">
    <w:nsid w:val="2A180F0F"/>
    <w:multiLevelType w:val="hybridMultilevel"/>
    <w:tmpl w:val="A9F8297E"/>
    <w:lvl w:ilvl="0" w:tplc="2ADE131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4DCE92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8E62C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CAE4E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EDAF32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248E4B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A22021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E8487E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91A4DB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DD0E12"/>
    <w:multiLevelType w:val="hybridMultilevel"/>
    <w:tmpl w:val="D246530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EC92333"/>
    <w:multiLevelType w:val="hybridMultilevel"/>
    <w:tmpl w:val="1A04623C"/>
    <w:lvl w:ilvl="0" w:tplc="FFFFFFFF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245BDA"/>
    <w:multiLevelType w:val="hybridMultilevel"/>
    <w:tmpl w:val="F70E9AA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47833F16"/>
    <w:multiLevelType w:val="hybridMultilevel"/>
    <w:tmpl w:val="E404FF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D46065F"/>
    <w:multiLevelType w:val="hybridMultilevel"/>
    <w:tmpl w:val="2920FAE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5EE82EA8"/>
    <w:multiLevelType w:val="multilevel"/>
    <w:tmpl w:val="522E3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66230FF8"/>
    <w:multiLevelType w:val="singleLevel"/>
    <w:tmpl w:val="CA8A963A"/>
    <w:lvl w:ilvl="0">
      <w:start w:val="1"/>
      <w:numFmt w:val="decimal"/>
      <w:pStyle w:val="ListNumber"/>
      <w:lvlText w:val="%1)"/>
      <w:lvlJc w:val="left"/>
      <w:pPr>
        <w:tabs>
          <w:tab w:val="num" w:pos="360"/>
        </w:tabs>
        <w:ind w:left="360" w:hanging="360"/>
      </w:pPr>
    </w:lvl>
  </w:abstractNum>
  <w:abstractNum w:abstractNumId="12" w15:restartNumberingAfterBreak="0">
    <w:nsid w:val="6F8107EF"/>
    <w:multiLevelType w:val="multilevel"/>
    <w:tmpl w:val="203034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5353F5E"/>
    <w:multiLevelType w:val="hybridMultilevel"/>
    <w:tmpl w:val="60F4DF1E"/>
    <w:lvl w:ilvl="0" w:tplc="0D80599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6388A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B9C29E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BF61C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6F0BA7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00ECB3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2AC04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7600A9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33400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7670D22"/>
    <w:multiLevelType w:val="hybridMultilevel"/>
    <w:tmpl w:val="F62E0624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7CFB094A"/>
    <w:multiLevelType w:val="multilevel"/>
    <w:tmpl w:val="F6281B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D520D7C"/>
    <w:multiLevelType w:val="hybridMultilevel"/>
    <w:tmpl w:val="101C64AA"/>
    <w:lvl w:ilvl="0" w:tplc="0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E611F34"/>
    <w:multiLevelType w:val="hybridMultilevel"/>
    <w:tmpl w:val="8A069F86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1"/>
  </w:num>
  <w:num w:numId="3">
    <w:abstractNumId w:val="8"/>
  </w:num>
  <w:num w:numId="4">
    <w:abstractNumId w:val="0"/>
  </w:num>
  <w:num w:numId="5">
    <w:abstractNumId w:val="1"/>
  </w:num>
  <w:num w:numId="6">
    <w:abstractNumId w:val="13"/>
  </w:num>
  <w:num w:numId="7">
    <w:abstractNumId w:val="7"/>
  </w:num>
  <w:num w:numId="8">
    <w:abstractNumId w:val="16"/>
  </w:num>
  <w:num w:numId="9">
    <w:abstractNumId w:val="4"/>
  </w:num>
  <w:num w:numId="10">
    <w:abstractNumId w:val="9"/>
  </w:num>
  <w:num w:numId="11">
    <w:abstractNumId w:val="17"/>
  </w:num>
  <w:num w:numId="12">
    <w:abstractNumId w:val="5"/>
  </w:num>
  <w:num w:numId="13">
    <w:abstractNumId w:val="14"/>
  </w:num>
  <w:num w:numId="14">
    <w:abstractNumId w:val="6"/>
  </w:num>
  <w:num w:numId="15">
    <w:abstractNumId w:val="2"/>
  </w:num>
  <w:num w:numId="16">
    <w:abstractNumId w:val="10"/>
  </w:num>
  <w:num w:numId="17">
    <w:abstractNumId w:val="15"/>
  </w:num>
  <w:num w:numId="18">
    <w:abstractNumId w:val="12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ctiveWritingStyle w:appName="MSWord" w:lang="en-US" w:vendorID="8" w:dllVersion="513" w:checkStyle="1"/>
  <w:proofState w:spelling="clean"/>
  <w:attachedTemplate r:id="rId1"/>
  <w:trackRevisions/>
  <w:defaultTabStop w:val="720"/>
  <w:drawingGridHorizontalSpacing w:val="187"/>
  <w:drawingGridVerticalSpacing w:val="187"/>
  <w:doNotUseMarginsForDrawingGridOrigin/>
  <w:drawingGridHorizontalOrigin w:val="1699"/>
  <w:drawingGridVerticalOrigin w:val="1987"/>
  <w:noPunctuationKerning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15529"/>
    <w:rsid w:val="0000042F"/>
    <w:rsid w:val="000006C3"/>
    <w:rsid w:val="00000893"/>
    <w:rsid w:val="00000895"/>
    <w:rsid w:val="000028FA"/>
    <w:rsid w:val="00002CAB"/>
    <w:rsid w:val="000031E5"/>
    <w:rsid w:val="00004837"/>
    <w:rsid w:val="00004D00"/>
    <w:rsid w:val="00007BAD"/>
    <w:rsid w:val="0001011E"/>
    <w:rsid w:val="000105E5"/>
    <w:rsid w:val="00010DAC"/>
    <w:rsid w:val="00011C12"/>
    <w:rsid w:val="00012AF6"/>
    <w:rsid w:val="00012DEC"/>
    <w:rsid w:val="00013065"/>
    <w:rsid w:val="0001354B"/>
    <w:rsid w:val="000164C4"/>
    <w:rsid w:val="00016805"/>
    <w:rsid w:val="000175E4"/>
    <w:rsid w:val="00017D55"/>
    <w:rsid w:val="00020ABE"/>
    <w:rsid w:val="000214DF"/>
    <w:rsid w:val="0002187E"/>
    <w:rsid w:val="0002231A"/>
    <w:rsid w:val="00023C53"/>
    <w:rsid w:val="00025A3B"/>
    <w:rsid w:val="00026972"/>
    <w:rsid w:val="00027683"/>
    <w:rsid w:val="00027BCA"/>
    <w:rsid w:val="000303CF"/>
    <w:rsid w:val="0003072D"/>
    <w:rsid w:val="00031462"/>
    <w:rsid w:val="00031D46"/>
    <w:rsid w:val="00033D4C"/>
    <w:rsid w:val="00034CFF"/>
    <w:rsid w:val="00034D30"/>
    <w:rsid w:val="0003721A"/>
    <w:rsid w:val="00037DF8"/>
    <w:rsid w:val="00040D8F"/>
    <w:rsid w:val="000436D0"/>
    <w:rsid w:val="0004456A"/>
    <w:rsid w:val="00044AE8"/>
    <w:rsid w:val="00045596"/>
    <w:rsid w:val="00045E01"/>
    <w:rsid w:val="00047DE2"/>
    <w:rsid w:val="00050F32"/>
    <w:rsid w:val="000522D5"/>
    <w:rsid w:val="00053186"/>
    <w:rsid w:val="00054A82"/>
    <w:rsid w:val="00055501"/>
    <w:rsid w:val="000558FE"/>
    <w:rsid w:val="00056B12"/>
    <w:rsid w:val="00056DFF"/>
    <w:rsid w:val="00060402"/>
    <w:rsid w:val="000614C8"/>
    <w:rsid w:val="00065B92"/>
    <w:rsid w:val="0006628E"/>
    <w:rsid w:val="000678B3"/>
    <w:rsid w:val="00070087"/>
    <w:rsid w:val="0007086A"/>
    <w:rsid w:val="00070885"/>
    <w:rsid w:val="00071085"/>
    <w:rsid w:val="0007163C"/>
    <w:rsid w:val="000726D3"/>
    <w:rsid w:val="000735A9"/>
    <w:rsid w:val="00074E6D"/>
    <w:rsid w:val="00075AED"/>
    <w:rsid w:val="00077726"/>
    <w:rsid w:val="000777EF"/>
    <w:rsid w:val="0008101E"/>
    <w:rsid w:val="00081328"/>
    <w:rsid w:val="00081C40"/>
    <w:rsid w:val="0008212C"/>
    <w:rsid w:val="00082A94"/>
    <w:rsid w:val="000834CD"/>
    <w:rsid w:val="000845D2"/>
    <w:rsid w:val="00084B7D"/>
    <w:rsid w:val="00085D81"/>
    <w:rsid w:val="0008669F"/>
    <w:rsid w:val="000867D2"/>
    <w:rsid w:val="00090464"/>
    <w:rsid w:val="00090604"/>
    <w:rsid w:val="00092703"/>
    <w:rsid w:val="00095756"/>
    <w:rsid w:val="00096DF5"/>
    <w:rsid w:val="000A092B"/>
    <w:rsid w:val="000A1249"/>
    <w:rsid w:val="000A271C"/>
    <w:rsid w:val="000A41D0"/>
    <w:rsid w:val="000A4456"/>
    <w:rsid w:val="000A4713"/>
    <w:rsid w:val="000A6041"/>
    <w:rsid w:val="000A7777"/>
    <w:rsid w:val="000A7896"/>
    <w:rsid w:val="000B0D5C"/>
    <w:rsid w:val="000B1813"/>
    <w:rsid w:val="000B1951"/>
    <w:rsid w:val="000B2058"/>
    <w:rsid w:val="000B2201"/>
    <w:rsid w:val="000B385C"/>
    <w:rsid w:val="000B43C4"/>
    <w:rsid w:val="000B7398"/>
    <w:rsid w:val="000C1584"/>
    <w:rsid w:val="000C15CF"/>
    <w:rsid w:val="000C19A0"/>
    <w:rsid w:val="000C28BD"/>
    <w:rsid w:val="000C2FBB"/>
    <w:rsid w:val="000C5683"/>
    <w:rsid w:val="000C5E7C"/>
    <w:rsid w:val="000C6986"/>
    <w:rsid w:val="000C7569"/>
    <w:rsid w:val="000D01A8"/>
    <w:rsid w:val="000D0277"/>
    <w:rsid w:val="000D08EC"/>
    <w:rsid w:val="000D1349"/>
    <w:rsid w:val="000D1641"/>
    <w:rsid w:val="000D22AC"/>
    <w:rsid w:val="000D2C98"/>
    <w:rsid w:val="000D2DB1"/>
    <w:rsid w:val="000D43CA"/>
    <w:rsid w:val="000D4766"/>
    <w:rsid w:val="000D642E"/>
    <w:rsid w:val="000D76D1"/>
    <w:rsid w:val="000D7F9C"/>
    <w:rsid w:val="000E15AE"/>
    <w:rsid w:val="000E21DC"/>
    <w:rsid w:val="000E28AB"/>
    <w:rsid w:val="000E2DBF"/>
    <w:rsid w:val="000E323C"/>
    <w:rsid w:val="000E3415"/>
    <w:rsid w:val="000E3EC1"/>
    <w:rsid w:val="000E4872"/>
    <w:rsid w:val="000E5A30"/>
    <w:rsid w:val="000E5C86"/>
    <w:rsid w:val="000E7344"/>
    <w:rsid w:val="000F0CBF"/>
    <w:rsid w:val="000F0E21"/>
    <w:rsid w:val="000F39A8"/>
    <w:rsid w:val="000F3CD7"/>
    <w:rsid w:val="000F445F"/>
    <w:rsid w:val="000F4A25"/>
    <w:rsid w:val="000F5166"/>
    <w:rsid w:val="000F52AF"/>
    <w:rsid w:val="000F6E96"/>
    <w:rsid w:val="0010067F"/>
    <w:rsid w:val="001006A9"/>
    <w:rsid w:val="00103342"/>
    <w:rsid w:val="0010374B"/>
    <w:rsid w:val="00103C03"/>
    <w:rsid w:val="00107CD4"/>
    <w:rsid w:val="001113F9"/>
    <w:rsid w:val="00111500"/>
    <w:rsid w:val="00111A71"/>
    <w:rsid w:val="00111FAA"/>
    <w:rsid w:val="00112462"/>
    <w:rsid w:val="00112837"/>
    <w:rsid w:val="001131CD"/>
    <w:rsid w:val="00113D17"/>
    <w:rsid w:val="001149C0"/>
    <w:rsid w:val="00114E61"/>
    <w:rsid w:val="00115A2F"/>
    <w:rsid w:val="0011793A"/>
    <w:rsid w:val="00117E6B"/>
    <w:rsid w:val="00120C08"/>
    <w:rsid w:val="00121545"/>
    <w:rsid w:val="00121633"/>
    <w:rsid w:val="00121A90"/>
    <w:rsid w:val="0012225E"/>
    <w:rsid w:val="00122D5D"/>
    <w:rsid w:val="00122EF5"/>
    <w:rsid w:val="00122F72"/>
    <w:rsid w:val="0012343C"/>
    <w:rsid w:val="0012444B"/>
    <w:rsid w:val="00125467"/>
    <w:rsid w:val="001263E2"/>
    <w:rsid w:val="001279A8"/>
    <w:rsid w:val="00127D73"/>
    <w:rsid w:val="00131C03"/>
    <w:rsid w:val="00132257"/>
    <w:rsid w:val="001331D1"/>
    <w:rsid w:val="00133AE9"/>
    <w:rsid w:val="00135EF9"/>
    <w:rsid w:val="00136585"/>
    <w:rsid w:val="001408A6"/>
    <w:rsid w:val="00141A33"/>
    <w:rsid w:val="001423A9"/>
    <w:rsid w:val="0014293D"/>
    <w:rsid w:val="00143A10"/>
    <w:rsid w:val="001445D3"/>
    <w:rsid w:val="00144F59"/>
    <w:rsid w:val="00145125"/>
    <w:rsid w:val="0014578D"/>
    <w:rsid w:val="001463CD"/>
    <w:rsid w:val="00146D76"/>
    <w:rsid w:val="0015016C"/>
    <w:rsid w:val="00152077"/>
    <w:rsid w:val="001523DD"/>
    <w:rsid w:val="0015267E"/>
    <w:rsid w:val="00152E39"/>
    <w:rsid w:val="00153E30"/>
    <w:rsid w:val="00153FA5"/>
    <w:rsid w:val="00154115"/>
    <w:rsid w:val="0015441B"/>
    <w:rsid w:val="00155AAE"/>
    <w:rsid w:val="001569B8"/>
    <w:rsid w:val="0015715D"/>
    <w:rsid w:val="00157A74"/>
    <w:rsid w:val="00157F5F"/>
    <w:rsid w:val="001615B6"/>
    <w:rsid w:val="00161732"/>
    <w:rsid w:val="00162652"/>
    <w:rsid w:val="00163AF2"/>
    <w:rsid w:val="00164633"/>
    <w:rsid w:val="00164933"/>
    <w:rsid w:val="001664C9"/>
    <w:rsid w:val="001670FA"/>
    <w:rsid w:val="001674FC"/>
    <w:rsid w:val="00173EED"/>
    <w:rsid w:val="0017444E"/>
    <w:rsid w:val="0017524F"/>
    <w:rsid w:val="0017788A"/>
    <w:rsid w:val="001801B6"/>
    <w:rsid w:val="00180861"/>
    <w:rsid w:val="00180DBF"/>
    <w:rsid w:val="001828F3"/>
    <w:rsid w:val="00183786"/>
    <w:rsid w:val="001843B7"/>
    <w:rsid w:val="00184AF5"/>
    <w:rsid w:val="001868E9"/>
    <w:rsid w:val="00187E92"/>
    <w:rsid w:val="001900BC"/>
    <w:rsid w:val="001941D4"/>
    <w:rsid w:val="001949DA"/>
    <w:rsid w:val="00194AA0"/>
    <w:rsid w:val="001951AB"/>
    <w:rsid w:val="001958E4"/>
    <w:rsid w:val="00195AFD"/>
    <w:rsid w:val="00195BE1"/>
    <w:rsid w:val="00195C5A"/>
    <w:rsid w:val="001970B7"/>
    <w:rsid w:val="001A11D8"/>
    <w:rsid w:val="001A1B8C"/>
    <w:rsid w:val="001A1E09"/>
    <w:rsid w:val="001A21AC"/>
    <w:rsid w:val="001A4A2C"/>
    <w:rsid w:val="001B04AD"/>
    <w:rsid w:val="001B0500"/>
    <w:rsid w:val="001B05D8"/>
    <w:rsid w:val="001B17DF"/>
    <w:rsid w:val="001B27F9"/>
    <w:rsid w:val="001B35B5"/>
    <w:rsid w:val="001B42FA"/>
    <w:rsid w:val="001B4A41"/>
    <w:rsid w:val="001B4B57"/>
    <w:rsid w:val="001B59AF"/>
    <w:rsid w:val="001B7919"/>
    <w:rsid w:val="001C0CAE"/>
    <w:rsid w:val="001C134C"/>
    <w:rsid w:val="001C2036"/>
    <w:rsid w:val="001C2AAE"/>
    <w:rsid w:val="001C2AE2"/>
    <w:rsid w:val="001C3234"/>
    <w:rsid w:val="001C3275"/>
    <w:rsid w:val="001C43A7"/>
    <w:rsid w:val="001C74DE"/>
    <w:rsid w:val="001C79C6"/>
    <w:rsid w:val="001C7E07"/>
    <w:rsid w:val="001D04CC"/>
    <w:rsid w:val="001D0A16"/>
    <w:rsid w:val="001D3801"/>
    <w:rsid w:val="001D4018"/>
    <w:rsid w:val="001D507A"/>
    <w:rsid w:val="001D58D2"/>
    <w:rsid w:val="001D596B"/>
    <w:rsid w:val="001D60E2"/>
    <w:rsid w:val="001E160C"/>
    <w:rsid w:val="001E1912"/>
    <w:rsid w:val="001E19DD"/>
    <w:rsid w:val="001E19E9"/>
    <w:rsid w:val="001E1B21"/>
    <w:rsid w:val="001E209F"/>
    <w:rsid w:val="001E39A4"/>
    <w:rsid w:val="001E4168"/>
    <w:rsid w:val="001E50DB"/>
    <w:rsid w:val="001E5D24"/>
    <w:rsid w:val="001E5D26"/>
    <w:rsid w:val="001E7442"/>
    <w:rsid w:val="001E76B0"/>
    <w:rsid w:val="001E7ECA"/>
    <w:rsid w:val="001F0034"/>
    <w:rsid w:val="001F09BD"/>
    <w:rsid w:val="001F13F0"/>
    <w:rsid w:val="001F17F2"/>
    <w:rsid w:val="001F1A26"/>
    <w:rsid w:val="001F1CB3"/>
    <w:rsid w:val="001F1F48"/>
    <w:rsid w:val="001F2221"/>
    <w:rsid w:val="001F2BE8"/>
    <w:rsid w:val="001F35CA"/>
    <w:rsid w:val="001F3BDC"/>
    <w:rsid w:val="001F3E8F"/>
    <w:rsid w:val="001F47A5"/>
    <w:rsid w:val="001F481E"/>
    <w:rsid w:val="001F4A34"/>
    <w:rsid w:val="001F505A"/>
    <w:rsid w:val="001F537E"/>
    <w:rsid w:val="001F6A41"/>
    <w:rsid w:val="001F6DBD"/>
    <w:rsid w:val="002001F4"/>
    <w:rsid w:val="0020091B"/>
    <w:rsid w:val="00200C06"/>
    <w:rsid w:val="00200C1D"/>
    <w:rsid w:val="00202CA3"/>
    <w:rsid w:val="0020400A"/>
    <w:rsid w:val="0020430D"/>
    <w:rsid w:val="002043E6"/>
    <w:rsid w:val="0020479C"/>
    <w:rsid w:val="00204F76"/>
    <w:rsid w:val="00205E8D"/>
    <w:rsid w:val="00211132"/>
    <w:rsid w:val="0021357F"/>
    <w:rsid w:val="0021453D"/>
    <w:rsid w:val="00214ED5"/>
    <w:rsid w:val="00215007"/>
    <w:rsid w:val="00217559"/>
    <w:rsid w:val="00220DFC"/>
    <w:rsid w:val="00220EB0"/>
    <w:rsid w:val="00222291"/>
    <w:rsid w:val="00222584"/>
    <w:rsid w:val="00223D35"/>
    <w:rsid w:val="002242A5"/>
    <w:rsid w:val="00225EEA"/>
    <w:rsid w:val="00226529"/>
    <w:rsid w:val="00227538"/>
    <w:rsid w:val="0022759C"/>
    <w:rsid w:val="00227CF9"/>
    <w:rsid w:val="00227D4E"/>
    <w:rsid w:val="0023022C"/>
    <w:rsid w:val="00230DF0"/>
    <w:rsid w:val="00232180"/>
    <w:rsid w:val="00232848"/>
    <w:rsid w:val="002359CE"/>
    <w:rsid w:val="00235D4B"/>
    <w:rsid w:val="00235FA9"/>
    <w:rsid w:val="00236843"/>
    <w:rsid w:val="002420D4"/>
    <w:rsid w:val="00242BD6"/>
    <w:rsid w:val="00243145"/>
    <w:rsid w:val="00243497"/>
    <w:rsid w:val="00244BFA"/>
    <w:rsid w:val="00244FB4"/>
    <w:rsid w:val="00246C68"/>
    <w:rsid w:val="00246C69"/>
    <w:rsid w:val="00247736"/>
    <w:rsid w:val="00247908"/>
    <w:rsid w:val="0025084D"/>
    <w:rsid w:val="00250E5D"/>
    <w:rsid w:val="00250EE1"/>
    <w:rsid w:val="00251231"/>
    <w:rsid w:val="00251AE5"/>
    <w:rsid w:val="00251EBC"/>
    <w:rsid w:val="00252427"/>
    <w:rsid w:val="00253204"/>
    <w:rsid w:val="002539D7"/>
    <w:rsid w:val="00254B6F"/>
    <w:rsid w:val="00255E21"/>
    <w:rsid w:val="00256885"/>
    <w:rsid w:val="002607C7"/>
    <w:rsid w:val="00260D59"/>
    <w:rsid w:val="002613B0"/>
    <w:rsid w:val="00261427"/>
    <w:rsid w:val="00262445"/>
    <w:rsid w:val="0026263E"/>
    <w:rsid w:val="002639A5"/>
    <w:rsid w:val="00264D25"/>
    <w:rsid w:val="0026512E"/>
    <w:rsid w:val="00265221"/>
    <w:rsid w:val="002652FB"/>
    <w:rsid w:val="00267E94"/>
    <w:rsid w:val="00270A2D"/>
    <w:rsid w:val="00270A47"/>
    <w:rsid w:val="00270B4A"/>
    <w:rsid w:val="00270F8D"/>
    <w:rsid w:val="00272F9B"/>
    <w:rsid w:val="00273698"/>
    <w:rsid w:val="0027375F"/>
    <w:rsid w:val="0027484B"/>
    <w:rsid w:val="00275895"/>
    <w:rsid w:val="00275CFB"/>
    <w:rsid w:val="00275FC8"/>
    <w:rsid w:val="0027621F"/>
    <w:rsid w:val="00277553"/>
    <w:rsid w:val="0027772D"/>
    <w:rsid w:val="00277CAA"/>
    <w:rsid w:val="00277FEF"/>
    <w:rsid w:val="00280AC8"/>
    <w:rsid w:val="00281512"/>
    <w:rsid w:val="00281EF8"/>
    <w:rsid w:val="002829E8"/>
    <w:rsid w:val="00282CD7"/>
    <w:rsid w:val="00282FF1"/>
    <w:rsid w:val="00283329"/>
    <w:rsid w:val="002837DA"/>
    <w:rsid w:val="002869F7"/>
    <w:rsid w:val="00287B25"/>
    <w:rsid w:val="00287FB5"/>
    <w:rsid w:val="00290882"/>
    <w:rsid w:val="00291470"/>
    <w:rsid w:val="00293981"/>
    <w:rsid w:val="00293C86"/>
    <w:rsid w:val="00293CEF"/>
    <w:rsid w:val="00293E6C"/>
    <w:rsid w:val="00294156"/>
    <w:rsid w:val="00294390"/>
    <w:rsid w:val="00294F06"/>
    <w:rsid w:val="002A05C0"/>
    <w:rsid w:val="002A13BA"/>
    <w:rsid w:val="002A14A4"/>
    <w:rsid w:val="002A1E1B"/>
    <w:rsid w:val="002A375D"/>
    <w:rsid w:val="002A3BBC"/>
    <w:rsid w:val="002A4B83"/>
    <w:rsid w:val="002A5E6A"/>
    <w:rsid w:val="002B029F"/>
    <w:rsid w:val="002B2C11"/>
    <w:rsid w:val="002B2F94"/>
    <w:rsid w:val="002B3D07"/>
    <w:rsid w:val="002B3E89"/>
    <w:rsid w:val="002B488E"/>
    <w:rsid w:val="002B5256"/>
    <w:rsid w:val="002B6CFD"/>
    <w:rsid w:val="002B701F"/>
    <w:rsid w:val="002B7088"/>
    <w:rsid w:val="002B7991"/>
    <w:rsid w:val="002C0587"/>
    <w:rsid w:val="002C0A3B"/>
    <w:rsid w:val="002C295A"/>
    <w:rsid w:val="002C299D"/>
    <w:rsid w:val="002C2C8E"/>
    <w:rsid w:val="002C3782"/>
    <w:rsid w:val="002C485C"/>
    <w:rsid w:val="002C7218"/>
    <w:rsid w:val="002D10F4"/>
    <w:rsid w:val="002D18D8"/>
    <w:rsid w:val="002D4B7C"/>
    <w:rsid w:val="002D4DFB"/>
    <w:rsid w:val="002D565C"/>
    <w:rsid w:val="002D5BFA"/>
    <w:rsid w:val="002D6296"/>
    <w:rsid w:val="002D758D"/>
    <w:rsid w:val="002E2765"/>
    <w:rsid w:val="002E3301"/>
    <w:rsid w:val="002E33C7"/>
    <w:rsid w:val="002E3A0B"/>
    <w:rsid w:val="002E4199"/>
    <w:rsid w:val="002E4C00"/>
    <w:rsid w:val="002E543D"/>
    <w:rsid w:val="002E5941"/>
    <w:rsid w:val="002E7320"/>
    <w:rsid w:val="002E7C15"/>
    <w:rsid w:val="002F0F63"/>
    <w:rsid w:val="002F105A"/>
    <w:rsid w:val="002F12B0"/>
    <w:rsid w:val="002F1B10"/>
    <w:rsid w:val="002F2E0E"/>
    <w:rsid w:val="002F3A69"/>
    <w:rsid w:val="002F3B0E"/>
    <w:rsid w:val="002F466B"/>
    <w:rsid w:val="002F52A2"/>
    <w:rsid w:val="002F5474"/>
    <w:rsid w:val="002F58E2"/>
    <w:rsid w:val="002F5E2B"/>
    <w:rsid w:val="00301ED6"/>
    <w:rsid w:val="00302F09"/>
    <w:rsid w:val="00303141"/>
    <w:rsid w:val="00303568"/>
    <w:rsid w:val="00305DC5"/>
    <w:rsid w:val="0030782A"/>
    <w:rsid w:val="00307F42"/>
    <w:rsid w:val="003124A0"/>
    <w:rsid w:val="00313BDB"/>
    <w:rsid w:val="00315B26"/>
    <w:rsid w:val="0031778A"/>
    <w:rsid w:val="00317968"/>
    <w:rsid w:val="00320C6D"/>
    <w:rsid w:val="003228C6"/>
    <w:rsid w:val="00322DEA"/>
    <w:rsid w:val="003235FD"/>
    <w:rsid w:val="0032513D"/>
    <w:rsid w:val="003253F3"/>
    <w:rsid w:val="00326226"/>
    <w:rsid w:val="00326D86"/>
    <w:rsid w:val="003308DC"/>
    <w:rsid w:val="00331944"/>
    <w:rsid w:val="00333C2B"/>
    <w:rsid w:val="003351BB"/>
    <w:rsid w:val="00335949"/>
    <w:rsid w:val="0033603C"/>
    <w:rsid w:val="0033609A"/>
    <w:rsid w:val="003365B7"/>
    <w:rsid w:val="003368B0"/>
    <w:rsid w:val="0033790D"/>
    <w:rsid w:val="003402FD"/>
    <w:rsid w:val="003406A1"/>
    <w:rsid w:val="003415B4"/>
    <w:rsid w:val="003446DC"/>
    <w:rsid w:val="00344DB5"/>
    <w:rsid w:val="00345AA4"/>
    <w:rsid w:val="00346AB5"/>
    <w:rsid w:val="0035303D"/>
    <w:rsid w:val="003536AE"/>
    <w:rsid w:val="00354F85"/>
    <w:rsid w:val="00355199"/>
    <w:rsid w:val="00355DBE"/>
    <w:rsid w:val="00357539"/>
    <w:rsid w:val="00360B41"/>
    <w:rsid w:val="0036295B"/>
    <w:rsid w:val="00362C1F"/>
    <w:rsid w:val="00363369"/>
    <w:rsid w:val="00363445"/>
    <w:rsid w:val="0036344E"/>
    <w:rsid w:val="003645D6"/>
    <w:rsid w:val="0036546E"/>
    <w:rsid w:val="00366218"/>
    <w:rsid w:val="00366A88"/>
    <w:rsid w:val="003701C1"/>
    <w:rsid w:val="00371E6C"/>
    <w:rsid w:val="00374044"/>
    <w:rsid w:val="0037639E"/>
    <w:rsid w:val="00376B03"/>
    <w:rsid w:val="00376CD9"/>
    <w:rsid w:val="00381A6D"/>
    <w:rsid w:val="00381E7C"/>
    <w:rsid w:val="00382ED3"/>
    <w:rsid w:val="00383269"/>
    <w:rsid w:val="00383E55"/>
    <w:rsid w:val="00384488"/>
    <w:rsid w:val="003852AA"/>
    <w:rsid w:val="00385E01"/>
    <w:rsid w:val="003907C5"/>
    <w:rsid w:val="00391691"/>
    <w:rsid w:val="0039301E"/>
    <w:rsid w:val="00393E2A"/>
    <w:rsid w:val="00394137"/>
    <w:rsid w:val="003943ED"/>
    <w:rsid w:val="003952D0"/>
    <w:rsid w:val="00395B00"/>
    <w:rsid w:val="00396C9B"/>
    <w:rsid w:val="00396D58"/>
    <w:rsid w:val="00397D47"/>
    <w:rsid w:val="003A18C0"/>
    <w:rsid w:val="003A1C65"/>
    <w:rsid w:val="003A1E59"/>
    <w:rsid w:val="003A253A"/>
    <w:rsid w:val="003A47F0"/>
    <w:rsid w:val="003A51E1"/>
    <w:rsid w:val="003A6C60"/>
    <w:rsid w:val="003B0135"/>
    <w:rsid w:val="003B2104"/>
    <w:rsid w:val="003B40D9"/>
    <w:rsid w:val="003B4294"/>
    <w:rsid w:val="003B5014"/>
    <w:rsid w:val="003B6E6B"/>
    <w:rsid w:val="003C2762"/>
    <w:rsid w:val="003C3A4C"/>
    <w:rsid w:val="003C4B1F"/>
    <w:rsid w:val="003C51FB"/>
    <w:rsid w:val="003C562E"/>
    <w:rsid w:val="003C6894"/>
    <w:rsid w:val="003C71AA"/>
    <w:rsid w:val="003C7CD2"/>
    <w:rsid w:val="003D09A3"/>
    <w:rsid w:val="003D1ECB"/>
    <w:rsid w:val="003D46CA"/>
    <w:rsid w:val="003D56B2"/>
    <w:rsid w:val="003D58FA"/>
    <w:rsid w:val="003D6BF5"/>
    <w:rsid w:val="003E345A"/>
    <w:rsid w:val="003E3AFB"/>
    <w:rsid w:val="003E45AB"/>
    <w:rsid w:val="003E486D"/>
    <w:rsid w:val="003E7117"/>
    <w:rsid w:val="003E724B"/>
    <w:rsid w:val="003F0B10"/>
    <w:rsid w:val="003F11B8"/>
    <w:rsid w:val="003F1C2B"/>
    <w:rsid w:val="003F28F7"/>
    <w:rsid w:val="003F35BB"/>
    <w:rsid w:val="003F37D0"/>
    <w:rsid w:val="003F4F03"/>
    <w:rsid w:val="003F63E7"/>
    <w:rsid w:val="003F6533"/>
    <w:rsid w:val="003F7819"/>
    <w:rsid w:val="004002DA"/>
    <w:rsid w:val="0040236E"/>
    <w:rsid w:val="00403BD9"/>
    <w:rsid w:val="00405282"/>
    <w:rsid w:val="00405922"/>
    <w:rsid w:val="00406E38"/>
    <w:rsid w:val="004072CD"/>
    <w:rsid w:val="0041002D"/>
    <w:rsid w:val="0041099B"/>
    <w:rsid w:val="00411463"/>
    <w:rsid w:val="004121AC"/>
    <w:rsid w:val="00413676"/>
    <w:rsid w:val="00413980"/>
    <w:rsid w:val="00413A21"/>
    <w:rsid w:val="004148B7"/>
    <w:rsid w:val="0041672E"/>
    <w:rsid w:val="00416A08"/>
    <w:rsid w:val="00416BA2"/>
    <w:rsid w:val="00416DD1"/>
    <w:rsid w:val="00416EBC"/>
    <w:rsid w:val="00417420"/>
    <w:rsid w:val="00421524"/>
    <w:rsid w:val="004239BE"/>
    <w:rsid w:val="004246C0"/>
    <w:rsid w:val="0042561C"/>
    <w:rsid w:val="00425B9F"/>
    <w:rsid w:val="00426548"/>
    <w:rsid w:val="004273BB"/>
    <w:rsid w:val="0043278D"/>
    <w:rsid w:val="00433286"/>
    <w:rsid w:val="0043635D"/>
    <w:rsid w:val="004364DC"/>
    <w:rsid w:val="004366F7"/>
    <w:rsid w:val="004403B3"/>
    <w:rsid w:val="00440E28"/>
    <w:rsid w:val="00441375"/>
    <w:rsid w:val="0044284C"/>
    <w:rsid w:val="004428D8"/>
    <w:rsid w:val="004449F6"/>
    <w:rsid w:val="00444B59"/>
    <w:rsid w:val="0044690D"/>
    <w:rsid w:val="00446DE1"/>
    <w:rsid w:val="004478FB"/>
    <w:rsid w:val="00447CB5"/>
    <w:rsid w:val="0045086D"/>
    <w:rsid w:val="00452063"/>
    <w:rsid w:val="00453B9B"/>
    <w:rsid w:val="0045468E"/>
    <w:rsid w:val="00455A3B"/>
    <w:rsid w:val="00456089"/>
    <w:rsid w:val="00456A22"/>
    <w:rsid w:val="00456A58"/>
    <w:rsid w:val="00456B00"/>
    <w:rsid w:val="00456BC8"/>
    <w:rsid w:val="00460074"/>
    <w:rsid w:val="0046063F"/>
    <w:rsid w:val="004641F5"/>
    <w:rsid w:val="00466682"/>
    <w:rsid w:val="0046668C"/>
    <w:rsid w:val="00466A9B"/>
    <w:rsid w:val="004702A8"/>
    <w:rsid w:val="00470317"/>
    <w:rsid w:val="00470AD4"/>
    <w:rsid w:val="00471922"/>
    <w:rsid w:val="00472435"/>
    <w:rsid w:val="004738C5"/>
    <w:rsid w:val="00474945"/>
    <w:rsid w:val="004758BF"/>
    <w:rsid w:val="00481234"/>
    <w:rsid w:val="0048147B"/>
    <w:rsid w:val="0048177A"/>
    <w:rsid w:val="00482B09"/>
    <w:rsid w:val="0048339F"/>
    <w:rsid w:val="00483F35"/>
    <w:rsid w:val="00484041"/>
    <w:rsid w:val="00487945"/>
    <w:rsid w:val="004914FF"/>
    <w:rsid w:val="00491500"/>
    <w:rsid w:val="004920AB"/>
    <w:rsid w:val="0049451D"/>
    <w:rsid w:val="00496E45"/>
    <w:rsid w:val="00497EB3"/>
    <w:rsid w:val="004A01F5"/>
    <w:rsid w:val="004A12AA"/>
    <w:rsid w:val="004A14F6"/>
    <w:rsid w:val="004A1D09"/>
    <w:rsid w:val="004A30CA"/>
    <w:rsid w:val="004A49DE"/>
    <w:rsid w:val="004A4F40"/>
    <w:rsid w:val="004A724C"/>
    <w:rsid w:val="004A7910"/>
    <w:rsid w:val="004B114B"/>
    <w:rsid w:val="004B1803"/>
    <w:rsid w:val="004B2368"/>
    <w:rsid w:val="004B2C32"/>
    <w:rsid w:val="004B2EDF"/>
    <w:rsid w:val="004B37B9"/>
    <w:rsid w:val="004B62D2"/>
    <w:rsid w:val="004B64D1"/>
    <w:rsid w:val="004B66C2"/>
    <w:rsid w:val="004B6F76"/>
    <w:rsid w:val="004B6FB8"/>
    <w:rsid w:val="004B700B"/>
    <w:rsid w:val="004C05CC"/>
    <w:rsid w:val="004C0735"/>
    <w:rsid w:val="004C0C0A"/>
    <w:rsid w:val="004C1464"/>
    <w:rsid w:val="004C1D24"/>
    <w:rsid w:val="004C23FA"/>
    <w:rsid w:val="004C51B2"/>
    <w:rsid w:val="004C53F6"/>
    <w:rsid w:val="004C5E9F"/>
    <w:rsid w:val="004C613F"/>
    <w:rsid w:val="004C6388"/>
    <w:rsid w:val="004C63D5"/>
    <w:rsid w:val="004C7BFD"/>
    <w:rsid w:val="004D0852"/>
    <w:rsid w:val="004D0C8D"/>
    <w:rsid w:val="004D146F"/>
    <w:rsid w:val="004D2329"/>
    <w:rsid w:val="004D2D6F"/>
    <w:rsid w:val="004D33D0"/>
    <w:rsid w:val="004D3845"/>
    <w:rsid w:val="004D3BBE"/>
    <w:rsid w:val="004D3C84"/>
    <w:rsid w:val="004D48D8"/>
    <w:rsid w:val="004D4C2E"/>
    <w:rsid w:val="004D66AC"/>
    <w:rsid w:val="004D66C1"/>
    <w:rsid w:val="004D6B4F"/>
    <w:rsid w:val="004D6B90"/>
    <w:rsid w:val="004D74B9"/>
    <w:rsid w:val="004D76BB"/>
    <w:rsid w:val="004E2C8A"/>
    <w:rsid w:val="004E59D1"/>
    <w:rsid w:val="004E5CD1"/>
    <w:rsid w:val="004E6685"/>
    <w:rsid w:val="004E6BCC"/>
    <w:rsid w:val="004E6C7B"/>
    <w:rsid w:val="004F1642"/>
    <w:rsid w:val="004F25C2"/>
    <w:rsid w:val="004F297E"/>
    <w:rsid w:val="004F44F4"/>
    <w:rsid w:val="004F5ECA"/>
    <w:rsid w:val="004F6F79"/>
    <w:rsid w:val="005004D3"/>
    <w:rsid w:val="00501410"/>
    <w:rsid w:val="0050145D"/>
    <w:rsid w:val="0050530B"/>
    <w:rsid w:val="00506E5D"/>
    <w:rsid w:val="0050742F"/>
    <w:rsid w:val="00507BBB"/>
    <w:rsid w:val="00507ECB"/>
    <w:rsid w:val="005125D8"/>
    <w:rsid w:val="00512FDB"/>
    <w:rsid w:val="005132A9"/>
    <w:rsid w:val="00513583"/>
    <w:rsid w:val="00513B59"/>
    <w:rsid w:val="00513C59"/>
    <w:rsid w:val="00514771"/>
    <w:rsid w:val="00515301"/>
    <w:rsid w:val="00515CD7"/>
    <w:rsid w:val="00516479"/>
    <w:rsid w:val="005165D4"/>
    <w:rsid w:val="00516A9E"/>
    <w:rsid w:val="0052053E"/>
    <w:rsid w:val="005222EB"/>
    <w:rsid w:val="005230D4"/>
    <w:rsid w:val="00523CDD"/>
    <w:rsid w:val="00525BD0"/>
    <w:rsid w:val="0053023B"/>
    <w:rsid w:val="00530CE5"/>
    <w:rsid w:val="00531869"/>
    <w:rsid w:val="005319DE"/>
    <w:rsid w:val="00532902"/>
    <w:rsid w:val="00533872"/>
    <w:rsid w:val="00533A5C"/>
    <w:rsid w:val="0053594A"/>
    <w:rsid w:val="0053600A"/>
    <w:rsid w:val="0053796E"/>
    <w:rsid w:val="0054075A"/>
    <w:rsid w:val="00540FD9"/>
    <w:rsid w:val="0054184B"/>
    <w:rsid w:val="00541C10"/>
    <w:rsid w:val="00544051"/>
    <w:rsid w:val="005442D5"/>
    <w:rsid w:val="0054497F"/>
    <w:rsid w:val="00544D50"/>
    <w:rsid w:val="00544DE2"/>
    <w:rsid w:val="0054695C"/>
    <w:rsid w:val="00546D4F"/>
    <w:rsid w:val="00547017"/>
    <w:rsid w:val="00550393"/>
    <w:rsid w:val="00550AA3"/>
    <w:rsid w:val="005510BD"/>
    <w:rsid w:val="0055146D"/>
    <w:rsid w:val="00554A74"/>
    <w:rsid w:val="00554E94"/>
    <w:rsid w:val="0055724E"/>
    <w:rsid w:val="00560291"/>
    <w:rsid w:val="0056089A"/>
    <w:rsid w:val="00562545"/>
    <w:rsid w:val="00562C66"/>
    <w:rsid w:val="00563238"/>
    <w:rsid w:val="0056366B"/>
    <w:rsid w:val="0056439D"/>
    <w:rsid w:val="005645F5"/>
    <w:rsid w:val="00564A20"/>
    <w:rsid w:val="00565614"/>
    <w:rsid w:val="00565D65"/>
    <w:rsid w:val="00566406"/>
    <w:rsid w:val="00567781"/>
    <w:rsid w:val="00567A0C"/>
    <w:rsid w:val="00570CB1"/>
    <w:rsid w:val="005723EC"/>
    <w:rsid w:val="0057260F"/>
    <w:rsid w:val="00574D2E"/>
    <w:rsid w:val="00574DAD"/>
    <w:rsid w:val="005752A3"/>
    <w:rsid w:val="00575E9B"/>
    <w:rsid w:val="00575ED0"/>
    <w:rsid w:val="00577FBC"/>
    <w:rsid w:val="00580C2E"/>
    <w:rsid w:val="005813B5"/>
    <w:rsid w:val="00581948"/>
    <w:rsid w:val="00581B77"/>
    <w:rsid w:val="005822BE"/>
    <w:rsid w:val="00583BA4"/>
    <w:rsid w:val="005842B8"/>
    <w:rsid w:val="005843D4"/>
    <w:rsid w:val="005845C0"/>
    <w:rsid w:val="00585731"/>
    <w:rsid w:val="0058642A"/>
    <w:rsid w:val="00587914"/>
    <w:rsid w:val="00587A6B"/>
    <w:rsid w:val="00587E7D"/>
    <w:rsid w:val="00587EE9"/>
    <w:rsid w:val="00590782"/>
    <w:rsid w:val="005916B5"/>
    <w:rsid w:val="00591915"/>
    <w:rsid w:val="00593C30"/>
    <w:rsid w:val="00593F79"/>
    <w:rsid w:val="00594200"/>
    <w:rsid w:val="00594324"/>
    <w:rsid w:val="00594619"/>
    <w:rsid w:val="0059486D"/>
    <w:rsid w:val="00594E5C"/>
    <w:rsid w:val="00595357"/>
    <w:rsid w:val="0059603A"/>
    <w:rsid w:val="00597895"/>
    <w:rsid w:val="0059791C"/>
    <w:rsid w:val="005A0AC5"/>
    <w:rsid w:val="005A0C19"/>
    <w:rsid w:val="005A0D67"/>
    <w:rsid w:val="005A2069"/>
    <w:rsid w:val="005A28E3"/>
    <w:rsid w:val="005A2948"/>
    <w:rsid w:val="005A49A0"/>
    <w:rsid w:val="005A4EC4"/>
    <w:rsid w:val="005A5056"/>
    <w:rsid w:val="005A50A2"/>
    <w:rsid w:val="005A52D3"/>
    <w:rsid w:val="005A615B"/>
    <w:rsid w:val="005A6BDB"/>
    <w:rsid w:val="005B2FF3"/>
    <w:rsid w:val="005B625D"/>
    <w:rsid w:val="005B64C6"/>
    <w:rsid w:val="005B7192"/>
    <w:rsid w:val="005B73AB"/>
    <w:rsid w:val="005C1994"/>
    <w:rsid w:val="005C1FDB"/>
    <w:rsid w:val="005C3062"/>
    <w:rsid w:val="005C34AD"/>
    <w:rsid w:val="005C5EB3"/>
    <w:rsid w:val="005C5FDD"/>
    <w:rsid w:val="005C6B89"/>
    <w:rsid w:val="005D0B90"/>
    <w:rsid w:val="005D3A43"/>
    <w:rsid w:val="005D4E27"/>
    <w:rsid w:val="005D5032"/>
    <w:rsid w:val="005D53C1"/>
    <w:rsid w:val="005D6CBC"/>
    <w:rsid w:val="005D6D5A"/>
    <w:rsid w:val="005D7016"/>
    <w:rsid w:val="005D75EA"/>
    <w:rsid w:val="005E1A8D"/>
    <w:rsid w:val="005E1B97"/>
    <w:rsid w:val="005E26AD"/>
    <w:rsid w:val="005E3D1C"/>
    <w:rsid w:val="005E4A68"/>
    <w:rsid w:val="005E50D5"/>
    <w:rsid w:val="005E595C"/>
    <w:rsid w:val="005E63F5"/>
    <w:rsid w:val="005F0797"/>
    <w:rsid w:val="005F25EC"/>
    <w:rsid w:val="005F37FD"/>
    <w:rsid w:val="005F42F2"/>
    <w:rsid w:val="005F4B77"/>
    <w:rsid w:val="005F61D6"/>
    <w:rsid w:val="005F632D"/>
    <w:rsid w:val="005F66F1"/>
    <w:rsid w:val="006003AF"/>
    <w:rsid w:val="0060085F"/>
    <w:rsid w:val="006015A7"/>
    <w:rsid w:val="006039D0"/>
    <w:rsid w:val="00606800"/>
    <w:rsid w:val="006074B0"/>
    <w:rsid w:val="00607A00"/>
    <w:rsid w:val="00611B89"/>
    <w:rsid w:val="00612289"/>
    <w:rsid w:val="00613297"/>
    <w:rsid w:val="00614071"/>
    <w:rsid w:val="0061735B"/>
    <w:rsid w:val="00620158"/>
    <w:rsid w:val="00620524"/>
    <w:rsid w:val="006208CE"/>
    <w:rsid w:val="00620C28"/>
    <w:rsid w:val="00621148"/>
    <w:rsid w:val="00622701"/>
    <w:rsid w:val="0062354A"/>
    <w:rsid w:val="00624165"/>
    <w:rsid w:val="00624402"/>
    <w:rsid w:val="00624629"/>
    <w:rsid w:val="00624D40"/>
    <w:rsid w:val="00624DF7"/>
    <w:rsid w:val="0062572A"/>
    <w:rsid w:val="00626CEE"/>
    <w:rsid w:val="006272DA"/>
    <w:rsid w:val="00627611"/>
    <w:rsid w:val="0063060E"/>
    <w:rsid w:val="00630872"/>
    <w:rsid w:val="006324B4"/>
    <w:rsid w:val="00632D1C"/>
    <w:rsid w:val="00635DE6"/>
    <w:rsid w:val="0063713C"/>
    <w:rsid w:val="00640E1C"/>
    <w:rsid w:val="00641A11"/>
    <w:rsid w:val="006427C4"/>
    <w:rsid w:val="00643A5D"/>
    <w:rsid w:val="0064447F"/>
    <w:rsid w:val="00646D26"/>
    <w:rsid w:val="0064744E"/>
    <w:rsid w:val="00651C53"/>
    <w:rsid w:val="006524BA"/>
    <w:rsid w:val="006526B6"/>
    <w:rsid w:val="006527AC"/>
    <w:rsid w:val="00652C95"/>
    <w:rsid w:val="00653EA2"/>
    <w:rsid w:val="0065404F"/>
    <w:rsid w:val="00654680"/>
    <w:rsid w:val="0065492E"/>
    <w:rsid w:val="00656AB3"/>
    <w:rsid w:val="00656C9E"/>
    <w:rsid w:val="00656DC5"/>
    <w:rsid w:val="00656E1A"/>
    <w:rsid w:val="00656E62"/>
    <w:rsid w:val="006606C7"/>
    <w:rsid w:val="00660EC8"/>
    <w:rsid w:val="0066101C"/>
    <w:rsid w:val="00662EDA"/>
    <w:rsid w:val="00663E35"/>
    <w:rsid w:val="006644FB"/>
    <w:rsid w:val="00664C18"/>
    <w:rsid w:val="006652C9"/>
    <w:rsid w:val="00665D83"/>
    <w:rsid w:val="006670C4"/>
    <w:rsid w:val="006672B2"/>
    <w:rsid w:val="0067280F"/>
    <w:rsid w:val="00672F09"/>
    <w:rsid w:val="00673188"/>
    <w:rsid w:val="00674FAF"/>
    <w:rsid w:val="0067645B"/>
    <w:rsid w:val="006772BD"/>
    <w:rsid w:val="006776AC"/>
    <w:rsid w:val="0067795F"/>
    <w:rsid w:val="00681210"/>
    <w:rsid w:val="00681DB3"/>
    <w:rsid w:val="0068409B"/>
    <w:rsid w:val="006844D0"/>
    <w:rsid w:val="0068477B"/>
    <w:rsid w:val="0068596A"/>
    <w:rsid w:val="00685CCE"/>
    <w:rsid w:val="006909FB"/>
    <w:rsid w:val="0069123D"/>
    <w:rsid w:val="00692A25"/>
    <w:rsid w:val="00696134"/>
    <w:rsid w:val="00697B77"/>
    <w:rsid w:val="00697BDB"/>
    <w:rsid w:val="006A276D"/>
    <w:rsid w:val="006A2794"/>
    <w:rsid w:val="006A2D1E"/>
    <w:rsid w:val="006A2E4B"/>
    <w:rsid w:val="006A42D4"/>
    <w:rsid w:val="006A5C72"/>
    <w:rsid w:val="006A6257"/>
    <w:rsid w:val="006A6CCE"/>
    <w:rsid w:val="006B062F"/>
    <w:rsid w:val="006B2367"/>
    <w:rsid w:val="006B400A"/>
    <w:rsid w:val="006B5B71"/>
    <w:rsid w:val="006C2077"/>
    <w:rsid w:val="006C3492"/>
    <w:rsid w:val="006C4086"/>
    <w:rsid w:val="006C4955"/>
    <w:rsid w:val="006C498A"/>
    <w:rsid w:val="006C5565"/>
    <w:rsid w:val="006C681C"/>
    <w:rsid w:val="006C7017"/>
    <w:rsid w:val="006C78BE"/>
    <w:rsid w:val="006C7B5C"/>
    <w:rsid w:val="006D1CD6"/>
    <w:rsid w:val="006D4784"/>
    <w:rsid w:val="006D4D81"/>
    <w:rsid w:val="006D51B6"/>
    <w:rsid w:val="006D60AC"/>
    <w:rsid w:val="006D7563"/>
    <w:rsid w:val="006D7E31"/>
    <w:rsid w:val="006E097A"/>
    <w:rsid w:val="006E11EE"/>
    <w:rsid w:val="006E12E1"/>
    <w:rsid w:val="006E275B"/>
    <w:rsid w:val="006E2E8B"/>
    <w:rsid w:val="006E3029"/>
    <w:rsid w:val="006E4BBF"/>
    <w:rsid w:val="006E6098"/>
    <w:rsid w:val="006E7FAE"/>
    <w:rsid w:val="006F191C"/>
    <w:rsid w:val="006F2585"/>
    <w:rsid w:val="006F27BB"/>
    <w:rsid w:val="006F2BFE"/>
    <w:rsid w:val="006F3077"/>
    <w:rsid w:val="006F4155"/>
    <w:rsid w:val="006F4174"/>
    <w:rsid w:val="006F4A4D"/>
    <w:rsid w:val="0070016C"/>
    <w:rsid w:val="007005F0"/>
    <w:rsid w:val="0070099F"/>
    <w:rsid w:val="00700D74"/>
    <w:rsid w:val="00700EAF"/>
    <w:rsid w:val="00702A26"/>
    <w:rsid w:val="00702CEF"/>
    <w:rsid w:val="00702FFF"/>
    <w:rsid w:val="00703050"/>
    <w:rsid w:val="00703DA2"/>
    <w:rsid w:val="0070626A"/>
    <w:rsid w:val="00706BF1"/>
    <w:rsid w:val="00707157"/>
    <w:rsid w:val="007071BA"/>
    <w:rsid w:val="00707839"/>
    <w:rsid w:val="00707A03"/>
    <w:rsid w:val="00712B46"/>
    <w:rsid w:val="00715004"/>
    <w:rsid w:val="007151A2"/>
    <w:rsid w:val="007157AE"/>
    <w:rsid w:val="007162EA"/>
    <w:rsid w:val="0071716A"/>
    <w:rsid w:val="00722D42"/>
    <w:rsid w:val="007234EA"/>
    <w:rsid w:val="007235F3"/>
    <w:rsid w:val="007236B5"/>
    <w:rsid w:val="00723B0F"/>
    <w:rsid w:val="00723E4D"/>
    <w:rsid w:val="00724AEA"/>
    <w:rsid w:val="00725628"/>
    <w:rsid w:val="00726036"/>
    <w:rsid w:val="007316EF"/>
    <w:rsid w:val="0073198A"/>
    <w:rsid w:val="00731BBE"/>
    <w:rsid w:val="007374FF"/>
    <w:rsid w:val="007402DD"/>
    <w:rsid w:val="00740A0F"/>
    <w:rsid w:val="00740D3D"/>
    <w:rsid w:val="00741572"/>
    <w:rsid w:val="0074158B"/>
    <w:rsid w:val="00742E00"/>
    <w:rsid w:val="00742E7A"/>
    <w:rsid w:val="0074318B"/>
    <w:rsid w:val="00743293"/>
    <w:rsid w:val="007449CF"/>
    <w:rsid w:val="00745610"/>
    <w:rsid w:val="00745788"/>
    <w:rsid w:val="00747CA3"/>
    <w:rsid w:val="00750559"/>
    <w:rsid w:val="00750DE4"/>
    <w:rsid w:val="00750F4D"/>
    <w:rsid w:val="00750F57"/>
    <w:rsid w:val="00751507"/>
    <w:rsid w:val="007515FA"/>
    <w:rsid w:val="00752AE5"/>
    <w:rsid w:val="00752ECF"/>
    <w:rsid w:val="00752F81"/>
    <w:rsid w:val="00753A38"/>
    <w:rsid w:val="00753A79"/>
    <w:rsid w:val="00755055"/>
    <w:rsid w:val="00756DF9"/>
    <w:rsid w:val="00757B7A"/>
    <w:rsid w:val="00757D0D"/>
    <w:rsid w:val="00762BA3"/>
    <w:rsid w:val="00762C76"/>
    <w:rsid w:val="00763316"/>
    <w:rsid w:val="0076342A"/>
    <w:rsid w:val="00763CBF"/>
    <w:rsid w:val="0076434C"/>
    <w:rsid w:val="00764DFE"/>
    <w:rsid w:val="00767C20"/>
    <w:rsid w:val="00767F92"/>
    <w:rsid w:val="007745CD"/>
    <w:rsid w:val="007755B5"/>
    <w:rsid w:val="00780A51"/>
    <w:rsid w:val="00780F26"/>
    <w:rsid w:val="007820F6"/>
    <w:rsid w:val="0078233E"/>
    <w:rsid w:val="007828EE"/>
    <w:rsid w:val="0078538B"/>
    <w:rsid w:val="007857E0"/>
    <w:rsid w:val="0078741F"/>
    <w:rsid w:val="00787BE8"/>
    <w:rsid w:val="00791C48"/>
    <w:rsid w:val="007926D8"/>
    <w:rsid w:val="00793905"/>
    <w:rsid w:val="007943E9"/>
    <w:rsid w:val="0079489F"/>
    <w:rsid w:val="00794921"/>
    <w:rsid w:val="00794DD8"/>
    <w:rsid w:val="00795172"/>
    <w:rsid w:val="0079551A"/>
    <w:rsid w:val="00795664"/>
    <w:rsid w:val="00797084"/>
    <w:rsid w:val="007978C1"/>
    <w:rsid w:val="007A0D64"/>
    <w:rsid w:val="007A1068"/>
    <w:rsid w:val="007A3E27"/>
    <w:rsid w:val="007A528E"/>
    <w:rsid w:val="007A55FE"/>
    <w:rsid w:val="007A7CB5"/>
    <w:rsid w:val="007B0FCF"/>
    <w:rsid w:val="007B1876"/>
    <w:rsid w:val="007B20DC"/>
    <w:rsid w:val="007B33FB"/>
    <w:rsid w:val="007B3932"/>
    <w:rsid w:val="007B3D8F"/>
    <w:rsid w:val="007B73E1"/>
    <w:rsid w:val="007C1ACA"/>
    <w:rsid w:val="007C1BA2"/>
    <w:rsid w:val="007C2D6D"/>
    <w:rsid w:val="007C32D2"/>
    <w:rsid w:val="007C401C"/>
    <w:rsid w:val="007C47D4"/>
    <w:rsid w:val="007C790B"/>
    <w:rsid w:val="007D0821"/>
    <w:rsid w:val="007D0DEE"/>
    <w:rsid w:val="007D1003"/>
    <w:rsid w:val="007D1FDA"/>
    <w:rsid w:val="007D20C4"/>
    <w:rsid w:val="007D4C0C"/>
    <w:rsid w:val="007D4E05"/>
    <w:rsid w:val="007D5051"/>
    <w:rsid w:val="007D56B3"/>
    <w:rsid w:val="007D6D4D"/>
    <w:rsid w:val="007D7B2B"/>
    <w:rsid w:val="007D7E63"/>
    <w:rsid w:val="007E11DA"/>
    <w:rsid w:val="007E1678"/>
    <w:rsid w:val="007E1928"/>
    <w:rsid w:val="007E2A91"/>
    <w:rsid w:val="007E2D61"/>
    <w:rsid w:val="007E2F9E"/>
    <w:rsid w:val="007E32BD"/>
    <w:rsid w:val="007E4FE8"/>
    <w:rsid w:val="007E5C4B"/>
    <w:rsid w:val="007E6268"/>
    <w:rsid w:val="007E6C54"/>
    <w:rsid w:val="007E6E0C"/>
    <w:rsid w:val="007E70EA"/>
    <w:rsid w:val="007E7D8A"/>
    <w:rsid w:val="007F014A"/>
    <w:rsid w:val="007F3142"/>
    <w:rsid w:val="007F4193"/>
    <w:rsid w:val="007F46A8"/>
    <w:rsid w:val="007F4A33"/>
    <w:rsid w:val="007F4FE8"/>
    <w:rsid w:val="007F5302"/>
    <w:rsid w:val="007F5919"/>
    <w:rsid w:val="007F5E49"/>
    <w:rsid w:val="00802C14"/>
    <w:rsid w:val="008034B5"/>
    <w:rsid w:val="00803A54"/>
    <w:rsid w:val="0080460A"/>
    <w:rsid w:val="0080577A"/>
    <w:rsid w:val="00806447"/>
    <w:rsid w:val="00806D0E"/>
    <w:rsid w:val="00806FED"/>
    <w:rsid w:val="00807C5C"/>
    <w:rsid w:val="00812648"/>
    <w:rsid w:val="00813293"/>
    <w:rsid w:val="008147CA"/>
    <w:rsid w:val="00816CB8"/>
    <w:rsid w:val="00816F19"/>
    <w:rsid w:val="008204B6"/>
    <w:rsid w:val="00821A6A"/>
    <w:rsid w:val="00821BBA"/>
    <w:rsid w:val="00823E6A"/>
    <w:rsid w:val="00824064"/>
    <w:rsid w:val="00824AB5"/>
    <w:rsid w:val="00826165"/>
    <w:rsid w:val="00826E27"/>
    <w:rsid w:val="0083006B"/>
    <w:rsid w:val="00831403"/>
    <w:rsid w:val="008314F3"/>
    <w:rsid w:val="00832295"/>
    <w:rsid w:val="00833588"/>
    <w:rsid w:val="00833872"/>
    <w:rsid w:val="008344CB"/>
    <w:rsid w:val="00835B40"/>
    <w:rsid w:val="00836226"/>
    <w:rsid w:val="008362FD"/>
    <w:rsid w:val="008366D3"/>
    <w:rsid w:val="008370C3"/>
    <w:rsid w:val="008374FF"/>
    <w:rsid w:val="00840130"/>
    <w:rsid w:val="008403C4"/>
    <w:rsid w:val="0084121C"/>
    <w:rsid w:val="008444D9"/>
    <w:rsid w:val="0084452A"/>
    <w:rsid w:val="00844D06"/>
    <w:rsid w:val="00845065"/>
    <w:rsid w:val="0085027D"/>
    <w:rsid w:val="008510CB"/>
    <w:rsid w:val="0085118B"/>
    <w:rsid w:val="00851341"/>
    <w:rsid w:val="008521E8"/>
    <w:rsid w:val="00852560"/>
    <w:rsid w:val="00853B4A"/>
    <w:rsid w:val="008557C8"/>
    <w:rsid w:val="00856FC8"/>
    <w:rsid w:val="008572D0"/>
    <w:rsid w:val="0085731D"/>
    <w:rsid w:val="008576F4"/>
    <w:rsid w:val="00857767"/>
    <w:rsid w:val="008607F2"/>
    <w:rsid w:val="00860D6E"/>
    <w:rsid w:val="00862363"/>
    <w:rsid w:val="008626C7"/>
    <w:rsid w:val="008628B1"/>
    <w:rsid w:val="008639C4"/>
    <w:rsid w:val="00863F9E"/>
    <w:rsid w:val="008648F8"/>
    <w:rsid w:val="008652E5"/>
    <w:rsid w:val="008653AC"/>
    <w:rsid w:val="00866AB1"/>
    <w:rsid w:val="008707AF"/>
    <w:rsid w:val="00871128"/>
    <w:rsid w:val="0087123D"/>
    <w:rsid w:val="00871857"/>
    <w:rsid w:val="008720F3"/>
    <w:rsid w:val="00872D44"/>
    <w:rsid w:val="00874A14"/>
    <w:rsid w:val="008751BE"/>
    <w:rsid w:val="008757AA"/>
    <w:rsid w:val="00883B0A"/>
    <w:rsid w:val="008852E6"/>
    <w:rsid w:val="00886AD9"/>
    <w:rsid w:val="008875A0"/>
    <w:rsid w:val="008876A2"/>
    <w:rsid w:val="00890233"/>
    <w:rsid w:val="008917B9"/>
    <w:rsid w:val="00892687"/>
    <w:rsid w:val="00892DA7"/>
    <w:rsid w:val="00894449"/>
    <w:rsid w:val="00894FD1"/>
    <w:rsid w:val="00895300"/>
    <w:rsid w:val="00896144"/>
    <w:rsid w:val="0089792A"/>
    <w:rsid w:val="008A0B9B"/>
    <w:rsid w:val="008A0D6A"/>
    <w:rsid w:val="008A102D"/>
    <w:rsid w:val="008A153F"/>
    <w:rsid w:val="008A2ACA"/>
    <w:rsid w:val="008A3EB7"/>
    <w:rsid w:val="008A53D8"/>
    <w:rsid w:val="008A7362"/>
    <w:rsid w:val="008A747A"/>
    <w:rsid w:val="008B0C34"/>
    <w:rsid w:val="008B1C16"/>
    <w:rsid w:val="008B2160"/>
    <w:rsid w:val="008B28BA"/>
    <w:rsid w:val="008B3882"/>
    <w:rsid w:val="008B40E1"/>
    <w:rsid w:val="008B43CD"/>
    <w:rsid w:val="008B4DAC"/>
    <w:rsid w:val="008C2446"/>
    <w:rsid w:val="008C2D68"/>
    <w:rsid w:val="008C3CFC"/>
    <w:rsid w:val="008C6A04"/>
    <w:rsid w:val="008C7958"/>
    <w:rsid w:val="008D0658"/>
    <w:rsid w:val="008D0B29"/>
    <w:rsid w:val="008D205F"/>
    <w:rsid w:val="008D3A1B"/>
    <w:rsid w:val="008D5531"/>
    <w:rsid w:val="008D5AEB"/>
    <w:rsid w:val="008D6FC2"/>
    <w:rsid w:val="008E101B"/>
    <w:rsid w:val="008E104A"/>
    <w:rsid w:val="008E24A7"/>
    <w:rsid w:val="008E57EC"/>
    <w:rsid w:val="008E676C"/>
    <w:rsid w:val="008E6D4B"/>
    <w:rsid w:val="008F0D63"/>
    <w:rsid w:val="008F2D4C"/>
    <w:rsid w:val="008F61E9"/>
    <w:rsid w:val="00900441"/>
    <w:rsid w:val="00900A8C"/>
    <w:rsid w:val="00901091"/>
    <w:rsid w:val="009012CA"/>
    <w:rsid w:val="00901B03"/>
    <w:rsid w:val="00902895"/>
    <w:rsid w:val="0090497C"/>
    <w:rsid w:val="009057FA"/>
    <w:rsid w:val="009061FE"/>
    <w:rsid w:val="00907637"/>
    <w:rsid w:val="009076BB"/>
    <w:rsid w:val="009127CA"/>
    <w:rsid w:val="00914296"/>
    <w:rsid w:val="00914C70"/>
    <w:rsid w:val="00915E26"/>
    <w:rsid w:val="0091704C"/>
    <w:rsid w:val="00917476"/>
    <w:rsid w:val="00921668"/>
    <w:rsid w:val="0092331E"/>
    <w:rsid w:val="00923B3C"/>
    <w:rsid w:val="00924158"/>
    <w:rsid w:val="009241D4"/>
    <w:rsid w:val="00925320"/>
    <w:rsid w:val="00926747"/>
    <w:rsid w:val="00930293"/>
    <w:rsid w:val="0093030D"/>
    <w:rsid w:val="00932357"/>
    <w:rsid w:val="00932AD3"/>
    <w:rsid w:val="00932CFD"/>
    <w:rsid w:val="00932D70"/>
    <w:rsid w:val="00933381"/>
    <w:rsid w:val="00936CD5"/>
    <w:rsid w:val="00937BC1"/>
    <w:rsid w:val="00940BBE"/>
    <w:rsid w:val="0094109D"/>
    <w:rsid w:val="00941C72"/>
    <w:rsid w:val="009423F2"/>
    <w:rsid w:val="00944B21"/>
    <w:rsid w:val="00945028"/>
    <w:rsid w:val="009461E7"/>
    <w:rsid w:val="00946D50"/>
    <w:rsid w:val="0094735D"/>
    <w:rsid w:val="009501B6"/>
    <w:rsid w:val="00952025"/>
    <w:rsid w:val="009532ED"/>
    <w:rsid w:val="00953453"/>
    <w:rsid w:val="009536C3"/>
    <w:rsid w:val="009546E5"/>
    <w:rsid w:val="0095491C"/>
    <w:rsid w:val="0095513D"/>
    <w:rsid w:val="00956CB3"/>
    <w:rsid w:val="00957873"/>
    <w:rsid w:val="00957BFC"/>
    <w:rsid w:val="00957CBA"/>
    <w:rsid w:val="00957CDA"/>
    <w:rsid w:val="0096303D"/>
    <w:rsid w:val="0096343B"/>
    <w:rsid w:val="0096356A"/>
    <w:rsid w:val="00963652"/>
    <w:rsid w:val="00963B52"/>
    <w:rsid w:val="00964097"/>
    <w:rsid w:val="00965A7E"/>
    <w:rsid w:val="00967BDC"/>
    <w:rsid w:val="009700D9"/>
    <w:rsid w:val="009720C9"/>
    <w:rsid w:val="00972CB7"/>
    <w:rsid w:val="0097433E"/>
    <w:rsid w:val="009743BF"/>
    <w:rsid w:val="009748BB"/>
    <w:rsid w:val="00974B89"/>
    <w:rsid w:val="00975D2C"/>
    <w:rsid w:val="00976469"/>
    <w:rsid w:val="00976F90"/>
    <w:rsid w:val="0097724D"/>
    <w:rsid w:val="00977841"/>
    <w:rsid w:val="0098002B"/>
    <w:rsid w:val="00980740"/>
    <w:rsid w:val="0098187B"/>
    <w:rsid w:val="009828E4"/>
    <w:rsid w:val="00983124"/>
    <w:rsid w:val="0098416E"/>
    <w:rsid w:val="009845B7"/>
    <w:rsid w:val="00985990"/>
    <w:rsid w:val="00986206"/>
    <w:rsid w:val="009876CE"/>
    <w:rsid w:val="00987B47"/>
    <w:rsid w:val="00990147"/>
    <w:rsid w:val="009903C4"/>
    <w:rsid w:val="009927FC"/>
    <w:rsid w:val="00992C1B"/>
    <w:rsid w:val="00994BE5"/>
    <w:rsid w:val="00995A87"/>
    <w:rsid w:val="009974B4"/>
    <w:rsid w:val="009A0CD8"/>
    <w:rsid w:val="009A1001"/>
    <w:rsid w:val="009A17CF"/>
    <w:rsid w:val="009A2D66"/>
    <w:rsid w:val="009A3516"/>
    <w:rsid w:val="009A43AB"/>
    <w:rsid w:val="009A446A"/>
    <w:rsid w:val="009A51B8"/>
    <w:rsid w:val="009A54B4"/>
    <w:rsid w:val="009A5EBF"/>
    <w:rsid w:val="009A6040"/>
    <w:rsid w:val="009A6BAF"/>
    <w:rsid w:val="009A7B85"/>
    <w:rsid w:val="009B0197"/>
    <w:rsid w:val="009B0656"/>
    <w:rsid w:val="009B1519"/>
    <w:rsid w:val="009B2919"/>
    <w:rsid w:val="009B2C6E"/>
    <w:rsid w:val="009B2EE2"/>
    <w:rsid w:val="009B337C"/>
    <w:rsid w:val="009B3A8E"/>
    <w:rsid w:val="009B3B9C"/>
    <w:rsid w:val="009B3D2B"/>
    <w:rsid w:val="009B5E0B"/>
    <w:rsid w:val="009B6433"/>
    <w:rsid w:val="009B6DD1"/>
    <w:rsid w:val="009B7364"/>
    <w:rsid w:val="009B73EB"/>
    <w:rsid w:val="009B7D57"/>
    <w:rsid w:val="009C0030"/>
    <w:rsid w:val="009C0C83"/>
    <w:rsid w:val="009C2D5A"/>
    <w:rsid w:val="009C3753"/>
    <w:rsid w:val="009C49EC"/>
    <w:rsid w:val="009C4A3C"/>
    <w:rsid w:val="009C61B1"/>
    <w:rsid w:val="009C6423"/>
    <w:rsid w:val="009C64AC"/>
    <w:rsid w:val="009C65D5"/>
    <w:rsid w:val="009D007E"/>
    <w:rsid w:val="009D07E6"/>
    <w:rsid w:val="009D0E07"/>
    <w:rsid w:val="009D107E"/>
    <w:rsid w:val="009D1106"/>
    <w:rsid w:val="009D12BB"/>
    <w:rsid w:val="009D2F6E"/>
    <w:rsid w:val="009D518C"/>
    <w:rsid w:val="009D5CB8"/>
    <w:rsid w:val="009D6EAC"/>
    <w:rsid w:val="009D717D"/>
    <w:rsid w:val="009E3903"/>
    <w:rsid w:val="009E5156"/>
    <w:rsid w:val="009E7754"/>
    <w:rsid w:val="009E7F2B"/>
    <w:rsid w:val="009F0098"/>
    <w:rsid w:val="009F0C09"/>
    <w:rsid w:val="009F0D1D"/>
    <w:rsid w:val="009F128D"/>
    <w:rsid w:val="009F1767"/>
    <w:rsid w:val="009F1E92"/>
    <w:rsid w:val="009F213B"/>
    <w:rsid w:val="009F23EE"/>
    <w:rsid w:val="009F3238"/>
    <w:rsid w:val="009F3BC3"/>
    <w:rsid w:val="009F3EB3"/>
    <w:rsid w:val="009F4A7F"/>
    <w:rsid w:val="009F5997"/>
    <w:rsid w:val="009F5DDE"/>
    <w:rsid w:val="00A01826"/>
    <w:rsid w:val="00A01A1D"/>
    <w:rsid w:val="00A027F8"/>
    <w:rsid w:val="00A02E98"/>
    <w:rsid w:val="00A03684"/>
    <w:rsid w:val="00A03B34"/>
    <w:rsid w:val="00A03F64"/>
    <w:rsid w:val="00A04AF7"/>
    <w:rsid w:val="00A051D8"/>
    <w:rsid w:val="00A06DF6"/>
    <w:rsid w:val="00A072D9"/>
    <w:rsid w:val="00A07B7D"/>
    <w:rsid w:val="00A07D41"/>
    <w:rsid w:val="00A102D8"/>
    <w:rsid w:val="00A10AFE"/>
    <w:rsid w:val="00A11315"/>
    <w:rsid w:val="00A1530A"/>
    <w:rsid w:val="00A15440"/>
    <w:rsid w:val="00A155F7"/>
    <w:rsid w:val="00A15A6E"/>
    <w:rsid w:val="00A16857"/>
    <w:rsid w:val="00A16E24"/>
    <w:rsid w:val="00A1752C"/>
    <w:rsid w:val="00A2136A"/>
    <w:rsid w:val="00A21972"/>
    <w:rsid w:val="00A221D1"/>
    <w:rsid w:val="00A23F5A"/>
    <w:rsid w:val="00A253E1"/>
    <w:rsid w:val="00A25FE7"/>
    <w:rsid w:val="00A26360"/>
    <w:rsid w:val="00A2688A"/>
    <w:rsid w:val="00A26D9F"/>
    <w:rsid w:val="00A27F73"/>
    <w:rsid w:val="00A31921"/>
    <w:rsid w:val="00A31FF0"/>
    <w:rsid w:val="00A33BEE"/>
    <w:rsid w:val="00A34039"/>
    <w:rsid w:val="00A34123"/>
    <w:rsid w:val="00A34706"/>
    <w:rsid w:val="00A35E18"/>
    <w:rsid w:val="00A376F3"/>
    <w:rsid w:val="00A4278E"/>
    <w:rsid w:val="00A428B6"/>
    <w:rsid w:val="00A45246"/>
    <w:rsid w:val="00A4552B"/>
    <w:rsid w:val="00A456E0"/>
    <w:rsid w:val="00A45D27"/>
    <w:rsid w:val="00A45D70"/>
    <w:rsid w:val="00A5023B"/>
    <w:rsid w:val="00A51FD6"/>
    <w:rsid w:val="00A52975"/>
    <w:rsid w:val="00A52A30"/>
    <w:rsid w:val="00A540E1"/>
    <w:rsid w:val="00A54CD1"/>
    <w:rsid w:val="00A54E2C"/>
    <w:rsid w:val="00A55010"/>
    <w:rsid w:val="00A550A5"/>
    <w:rsid w:val="00A55404"/>
    <w:rsid w:val="00A557EA"/>
    <w:rsid w:val="00A55965"/>
    <w:rsid w:val="00A56877"/>
    <w:rsid w:val="00A57F4F"/>
    <w:rsid w:val="00A60048"/>
    <w:rsid w:val="00A60EBE"/>
    <w:rsid w:val="00A60FCB"/>
    <w:rsid w:val="00A62CD3"/>
    <w:rsid w:val="00A63CFE"/>
    <w:rsid w:val="00A63FE2"/>
    <w:rsid w:val="00A64400"/>
    <w:rsid w:val="00A64AB9"/>
    <w:rsid w:val="00A65517"/>
    <w:rsid w:val="00A6646A"/>
    <w:rsid w:val="00A66D73"/>
    <w:rsid w:val="00A66E4C"/>
    <w:rsid w:val="00A678F1"/>
    <w:rsid w:val="00A67964"/>
    <w:rsid w:val="00A7057D"/>
    <w:rsid w:val="00A7068C"/>
    <w:rsid w:val="00A71AE6"/>
    <w:rsid w:val="00A74EE0"/>
    <w:rsid w:val="00A757A0"/>
    <w:rsid w:val="00A75860"/>
    <w:rsid w:val="00A76095"/>
    <w:rsid w:val="00A7673F"/>
    <w:rsid w:val="00A77864"/>
    <w:rsid w:val="00A77EAD"/>
    <w:rsid w:val="00A803BA"/>
    <w:rsid w:val="00A80D01"/>
    <w:rsid w:val="00A8392E"/>
    <w:rsid w:val="00A83F7B"/>
    <w:rsid w:val="00A841C4"/>
    <w:rsid w:val="00A841CA"/>
    <w:rsid w:val="00A84D7B"/>
    <w:rsid w:val="00A84D9F"/>
    <w:rsid w:val="00A8561A"/>
    <w:rsid w:val="00A8581E"/>
    <w:rsid w:val="00A86B3C"/>
    <w:rsid w:val="00A871EA"/>
    <w:rsid w:val="00A875EF"/>
    <w:rsid w:val="00A9116F"/>
    <w:rsid w:val="00A92AF7"/>
    <w:rsid w:val="00A93689"/>
    <w:rsid w:val="00A938F8"/>
    <w:rsid w:val="00A93B14"/>
    <w:rsid w:val="00A94962"/>
    <w:rsid w:val="00A94DEE"/>
    <w:rsid w:val="00A94F14"/>
    <w:rsid w:val="00A957DF"/>
    <w:rsid w:val="00A95A60"/>
    <w:rsid w:val="00A9668B"/>
    <w:rsid w:val="00A9719C"/>
    <w:rsid w:val="00A9741C"/>
    <w:rsid w:val="00A97E24"/>
    <w:rsid w:val="00AA0830"/>
    <w:rsid w:val="00AA0C30"/>
    <w:rsid w:val="00AA12E5"/>
    <w:rsid w:val="00AA227D"/>
    <w:rsid w:val="00AA4488"/>
    <w:rsid w:val="00AA50B2"/>
    <w:rsid w:val="00AA52F4"/>
    <w:rsid w:val="00AA67D4"/>
    <w:rsid w:val="00AA74BA"/>
    <w:rsid w:val="00AB0C05"/>
    <w:rsid w:val="00AB0FD6"/>
    <w:rsid w:val="00AB1261"/>
    <w:rsid w:val="00AB1413"/>
    <w:rsid w:val="00AB2B4C"/>
    <w:rsid w:val="00AB36D4"/>
    <w:rsid w:val="00AB3879"/>
    <w:rsid w:val="00AB43A7"/>
    <w:rsid w:val="00AB4588"/>
    <w:rsid w:val="00AB4EE6"/>
    <w:rsid w:val="00AB4EEB"/>
    <w:rsid w:val="00AB55D5"/>
    <w:rsid w:val="00AB6362"/>
    <w:rsid w:val="00AC1F9F"/>
    <w:rsid w:val="00AC48A8"/>
    <w:rsid w:val="00AC494E"/>
    <w:rsid w:val="00AC4F30"/>
    <w:rsid w:val="00AC5BDD"/>
    <w:rsid w:val="00AC6712"/>
    <w:rsid w:val="00AC69F5"/>
    <w:rsid w:val="00AC701D"/>
    <w:rsid w:val="00AD077B"/>
    <w:rsid w:val="00AD147E"/>
    <w:rsid w:val="00AD14A0"/>
    <w:rsid w:val="00AD202E"/>
    <w:rsid w:val="00AD392F"/>
    <w:rsid w:val="00AD51A8"/>
    <w:rsid w:val="00AD521E"/>
    <w:rsid w:val="00AD62AC"/>
    <w:rsid w:val="00AD6E5E"/>
    <w:rsid w:val="00AD7523"/>
    <w:rsid w:val="00AE18FF"/>
    <w:rsid w:val="00AE213F"/>
    <w:rsid w:val="00AE3503"/>
    <w:rsid w:val="00AE510D"/>
    <w:rsid w:val="00AE6462"/>
    <w:rsid w:val="00AE70A8"/>
    <w:rsid w:val="00AE70BC"/>
    <w:rsid w:val="00AF0626"/>
    <w:rsid w:val="00AF1A9B"/>
    <w:rsid w:val="00AF1ED9"/>
    <w:rsid w:val="00AF2CB9"/>
    <w:rsid w:val="00AF3064"/>
    <w:rsid w:val="00AF45B4"/>
    <w:rsid w:val="00AF45DD"/>
    <w:rsid w:val="00AF4606"/>
    <w:rsid w:val="00AF48E6"/>
    <w:rsid w:val="00AF4B59"/>
    <w:rsid w:val="00AF5943"/>
    <w:rsid w:val="00AF5D2E"/>
    <w:rsid w:val="00AF6AB4"/>
    <w:rsid w:val="00AF79AF"/>
    <w:rsid w:val="00B00190"/>
    <w:rsid w:val="00B02253"/>
    <w:rsid w:val="00B02895"/>
    <w:rsid w:val="00B03088"/>
    <w:rsid w:val="00B036DF"/>
    <w:rsid w:val="00B03D50"/>
    <w:rsid w:val="00B03F36"/>
    <w:rsid w:val="00B04798"/>
    <w:rsid w:val="00B06B77"/>
    <w:rsid w:val="00B07E6E"/>
    <w:rsid w:val="00B1026F"/>
    <w:rsid w:val="00B11C95"/>
    <w:rsid w:val="00B12419"/>
    <w:rsid w:val="00B14633"/>
    <w:rsid w:val="00B15529"/>
    <w:rsid w:val="00B1557F"/>
    <w:rsid w:val="00B16016"/>
    <w:rsid w:val="00B165C8"/>
    <w:rsid w:val="00B20442"/>
    <w:rsid w:val="00B207E0"/>
    <w:rsid w:val="00B20CB1"/>
    <w:rsid w:val="00B20EC7"/>
    <w:rsid w:val="00B21668"/>
    <w:rsid w:val="00B216E8"/>
    <w:rsid w:val="00B21709"/>
    <w:rsid w:val="00B21E3C"/>
    <w:rsid w:val="00B21E41"/>
    <w:rsid w:val="00B224CF"/>
    <w:rsid w:val="00B2268A"/>
    <w:rsid w:val="00B22E90"/>
    <w:rsid w:val="00B23D7B"/>
    <w:rsid w:val="00B24DB8"/>
    <w:rsid w:val="00B256CB"/>
    <w:rsid w:val="00B25AEB"/>
    <w:rsid w:val="00B2605B"/>
    <w:rsid w:val="00B26312"/>
    <w:rsid w:val="00B26589"/>
    <w:rsid w:val="00B273C7"/>
    <w:rsid w:val="00B27B78"/>
    <w:rsid w:val="00B27DCD"/>
    <w:rsid w:val="00B30602"/>
    <w:rsid w:val="00B31388"/>
    <w:rsid w:val="00B32D2C"/>
    <w:rsid w:val="00B33A34"/>
    <w:rsid w:val="00B347C9"/>
    <w:rsid w:val="00B3523C"/>
    <w:rsid w:val="00B35BC4"/>
    <w:rsid w:val="00B417EA"/>
    <w:rsid w:val="00B42DFC"/>
    <w:rsid w:val="00B447A7"/>
    <w:rsid w:val="00B45391"/>
    <w:rsid w:val="00B45544"/>
    <w:rsid w:val="00B45B7B"/>
    <w:rsid w:val="00B474D2"/>
    <w:rsid w:val="00B50081"/>
    <w:rsid w:val="00B52B1D"/>
    <w:rsid w:val="00B531AF"/>
    <w:rsid w:val="00B5347A"/>
    <w:rsid w:val="00B54010"/>
    <w:rsid w:val="00B554B7"/>
    <w:rsid w:val="00B563B0"/>
    <w:rsid w:val="00B567D7"/>
    <w:rsid w:val="00B56B28"/>
    <w:rsid w:val="00B573E9"/>
    <w:rsid w:val="00B578A9"/>
    <w:rsid w:val="00B63145"/>
    <w:rsid w:val="00B63AC6"/>
    <w:rsid w:val="00B642E9"/>
    <w:rsid w:val="00B6532B"/>
    <w:rsid w:val="00B65480"/>
    <w:rsid w:val="00B65FE5"/>
    <w:rsid w:val="00B66740"/>
    <w:rsid w:val="00B66D22"/>
    <w:rsid w:val="00B66EF1"/>
    <w:rsid w:val="00B67767"/>
    <w:rsid w:val="00B72923"/>
    <w:rsid w:val="00B73A0B"/>
    <w:rsid w:val="00B742F5"/>
    <w:rsid w:val="00B74912"/>
    <w:rsid w:val="00B75179"/>
    <w:rsid w:val="00B7530E"/>
    <w:rsid w:val="00B75E87"/>
    <w:rsid w:val="00B7638A"/>
    <w:rsid w:val="00B76DE6"/>
    <w:rsid w:val="00B76E93"/>
    <w:rsid w:val="00B80279"/>
    <w:rsid w:val="00B81165"/>
    <w:rsid w:val="00B82229"/>
    <w:rsid w:val="00B82FF9"/>
    <w:rsid w:val="00B832D6"/>
    <w:rsid w:val="00B83BA0"/>
    <w:rsid w:val="00B83C59"/>
    <w:rsid w:val="00B84D73"/>
    <w:rsid w:val="00B8549B"/>
    <w:rsid w:val="00B8582E"/>
    <w:rsid w:val="00B8611B"/>
    <w:rsid w:val="00B8616C"/>
    <w:rsid w:val="00B901B4"/>
    <w:rsid w:val="00B90841"/>
    <w:rsid w:val="00B91B32"/>
    <w:rsid w:val="00B92DAE"/>
    <w:rsid w:val="00B930D7"/>
    <w:rsid w:val="00B949D1"/>
    <w:rsid w:val="00B95080"/>
    <w:rsid w:val="00B95D61"/>
    <w:rsid w:val="00B96934"/>
    <w:rsid w:val="00BA0FED"/>
    <w:rsid w:val="00BA1065"/>
    <w:rsid w:val="00BA1C15"/>
    <w:rsid w:val="00BA1CCC"/>
    <w:rsid w:val="00BA2A8A"/>
    <w:rsid w:val="00BA330C"/>
    <w:rsid w:val="00BA5826"/>
    <w:rsid w:val="00BB037B"/>
    <w:rsid w:val="00BB0953"/>
    <w:rsid w:val="00BB09A9"/>
    <w:rsid w:val="00BB0AD5"/>
    <w:rsid w:val="00BB13FB"/>
    <w:rsid w:val="00BB1959"/>
    <w:rsid w:val="00BB22A0"/>
    <w:rsid w:val="00BB25ED"/>
    <w:rsid w:val="00BB360C"/>
    <w:rsid w:val="00BB375A"/>
    <w:rsid w:val="00BB4166"/>
    <w:rsid w:val="00BB46B2"/>
    <w:rsid w:val="00BB5713"/>
    <w:rsid w:val="00BB7508"/>
    <w:rsid w:val="00BC004B"/>
    <w:rsid w:val="00BC02CA"/>
    <w:rsid w:val="00BC2C88"/>
    <w:rsid w:val="00BC3613"/>
    <w:rsid w:val="00BC3907"/>
    <w:rsid w:val="00BC4BF8"/>
    <w:rsid w:val="00BC51BB"/>
    <w:rsid w:val="00BC5FD2"/>
    <w:rsid w:val="00BC75F6"/>
    <w:rsid w:val="00BC7B7E"/>
    <w:rsid w:val="00BD1F9B"/>
    <w:rsid w:val="00BD2C15"/>
    <w:rsid w:val="00BD4594"/>
    <w:rsid w:val="00BD51DB"/>
    <w:rsid w:val="00BD5E2A"/>
    <w:rsid w:val="00BD62EA"/>
    <w:rsid w:val="00BD7073"/>
    <w:rsid w:val="00BD7BFB"/>
    <w:rsid w:val="00BE0ED5"/>
    <w:rsid w:val="00BE27F6"/>
    <w:rsid w:val="00BE36FC"/>
    <w:rsid w:val="00BE38D5"/>
    <w:rsid w:val="00BE54E6"/>
    <w:rsid w:val="00BE6031"/>
    <w:rsid w:val="00BE6FE0"/>
    <w:rsid w:val="00BF0AC9"/>
    <w:rsid w:val="00BF14C6"/>
    <w:rsid w:val="00BF23B6"/>
    <w:rsid w:val="00BF2B18"/>
    <w:rsid w:val="00BF3503"/>
    <w:rsid w:val="00BF3578"/>
    <w:rsid w:val="00BF590E"/>
    <w:rsid w:val="00BF6391"/>
    <w:rsid w:val="00BF6CE7"/>
    <w:rsid w:val="00C011E2"/>
    <w:rsid w:val="00C01A4C"/>
    <w:rsid w:val="00C01BC1"/>
    <w:rsid w:val="00C032E7"/>
    <w:rsid w:val="00C0383E"/>
    <w:rsid w:val="00C04305"/>
    <w:rsid w:val="00C044B8"/>
    <w:rsid w:val="00C04AB2"/>
    <w:rsid w:val="00C05680"/>
    <w:rsid w:val="00C057E9"/>
    <w:rsid w:val="00C0595D"/>
    <w:rsid w:val="00C1113F"/>
    <w:rsid w:val="00C1228A"/>
    <w:rsid w:val="00C12B19"/>
    <w:rsid w:val="00C150F6"/>
    <w:rsid w:val="00C159E8"/>
    <w:rsid w:val="00C1708C"/>
    <w:rsid w:val="00C171EB"/>
    <w:rsid w:val="00C17455"/>
    <w:rsid w:val="00C212C9"/>
    <w:rsid w:val="00C24298"/>
    <w:rsid w:val="00C24FAC"/>
    <w:rsid w:val="00C251C2"/>
    <w:rsid w:val="00C25243"/>
    <w:rsid w:val="00C30ADC"/>
    <w:rsid w:val="00C3248F"/>
    <w:rsid w:val="00C3281C"/>
    <w:rsid w:val="00C32824"/>
    <w:rsid w:val="00C34DBD"/>
    <w:rsid w:val="00C35E68"/>
    <w:rsid w:val="00C35E8A"/>
    <w:rsid w:val="00C4001C"/>
    <w:rsid w:val="00C40227"/>
    <w:rsid w:val="00C40D22"/>
    <w:rsid w:val="00C411F3"/>
    <w:rsid w:val="00C413B3"/>
    <w:rsid w:val="00C41A2B"/>
    <w:rsid w:val="00C41D60"/>
    <w:rsid w:val="00C4365A"/>
    <w:rsid w:val="00C43A0A"/>
    <w:rsid w:val="00C4511E"/>
    <w:rsid w:val="00C45292"/>
    <w:rsid w:val="00C47F12"/>
    <w:rsid w:val="00C51B98"/>
    <w:rsid w:val="00C51BE7"/>
    <w:rsid w:val="00C53276"/>
    <w:rsid w:val="00C54575"/>
    <w:rsid w:val="00C61BF3"/>
    <w:rsid w:val="00C6379B"/>
    <w:rsid w:val="00C644A2"/>
    <w:rsid w:val="00C64915"/>
    <w:rsid w:val="00C64EA1"/>
    <w:rsid w:val="00C64F3A"/>
    <w:rsid w:val="00C65086"/>
    <w:rsid w:val="00C65251"/>
    <w:rsid w:val="00C66962"/>
    <w:rsid w:val="00C70F82"/>
    <w:rsid w:val="00C71AD4"/>
    <w:rsid w:val="00C71F18"/>
    <w:rsid w:val="00C729FC"/>
    <w:rsid w:val="00C72A6B"/>
    <w:rsid w:val="00C730D0"/>
    <w:rsid w:val="00C731A4"/>
    <w:rsid w:val="00C73C75"/>
    <w:rsid w:val="00C73D40"/>
    <w:rsid w:val="00C74547"/>
    <w:rsid w:val="00C7515C"/>
    <w:rsid w:val="00C75FCF"/>
    <w:rsid w:val="00C76E96"/>
    <w:rsid w:val="00C7789C"/>
    <w:rsid w:val="00C801AE"/>
    <w:rsid w:val="00C80661"/>
    <w:rsid w:val="00C8222F"/>
    <w:rsid w:val="00C82795"/>
    <w:rsid w:val="00C84473"/>
    <w:rsid w:val="00C84D14"/>
    <w:rsid w:val="00C852B8"/>
    <w:rsid w:val="00C85AD6"/>
    <w:rsid w:val="00C86618"/>
    <w:rsid w:val="00C86803"/>
    <w:rsid w:val="00C868C8"/>
    <w:rsid w:val="00C87D9C"/>
    <w:rsid w:val="00C90928"/>
    <w:rsid w:val="00C90D27"/>
    <w:rsid w:val="00C91C97"/>
    <w:rsid w:val="00C91F61"/>
    <w:rsid w:val="00C9246E"/>
    <w:rsid w:val="00C931B3"/>
    <w:rsid w:val="00C938BB"/>
    <w:rsid w:val="00C9662C"/>
    <w:rsid w:val="00C97B3C"/>
    <w:rsid w:val="00CA059E"/>
    <w:rsid w:val="00CA1533"/>
    <w:rsid w:val="00CA37D7"/>
    <w:rsid w:val="00CA3F14"/>
    <w:rsid w:val="00CA46CE"/>
    <w:rsid w:val="00CA4C5A"/>
    <w:rsid w:val="00CA559E"/>
    <w:rsid w:val="00CA6672"/>
    <w:rsid w:val="00CA6B42"/>
    <w:rsid w:val="00CA76A1"/>
    <w:rsid w:val="00CB08A2"/>
    <w:rsid w:val="00CB0E2C"/>
    <w:rsid w:val="00CB4982"/>
    <w:rsid w:val="00CB4CC5"/>
    <w:rsid w:val="00CB6016"/>
    <w:rsid w:val="00CB6D47"/>
    <w:rsid w:val="00CC0A14"/>
    <w:rsid w:val="00CC15A2"/>
    <w:rsid w:val="00CC19AD"/>
    <w:rsid w:val="00CC19F5"/>
    <w:rsid w:val="00CC1A0E"/>
    <w:rsid w:val="00CC224C"/>
    <w:rsid w:val="00CC2FDB"/>
    <w:rsid w:val="00CC6507"/>
    <w:rsid w:val="00CC66A0"/>
    <w:rsid w:val="00CC6C7C"/>
    <w:rsid w:val="00CC6E34"/>
    <w:rsid w:val="00CC7D25"/>
    <w:rsid w:val="00CC7EB2"/>
    <w:rsid w:val="00CD020C"/>
    <w:rsid w:val="00CD1060"/>
    <w:rsid w:val="00CD113B"/>
    <w:rsid w:val="00CD1DF0"/>
    <w:rsid w:val="00CD2120"/>
    <w:rsid w:val="00CD3484"/>
    <w:rsid w:val="00CD3EBD"/>
    <w:rsid w:val="00CD441B"/>
    <w:rsid w:val="00CD4806"/>
    <w:rsid w:val="00CD7B07"/>
    <w:rsid w:val="00CE0AFF"/>
    <w:rsid w:val="00CE10A6"/>
    <w:rsid w:val="00CE158C"/>
    <w:rsid w:val="00CE1AA0"/>
    <w:rsid w:val="00CE2B66"/>
    <w:rsid w:val="00CE3571"/>
    <w:rsid w:val="00CE373E"/>
    <w:rsid w:val="00CE39C3"/>
    <w:rsid w:val="00CE60B3"/>
    <w:rsid w:val="00CF05F7"/>
    <w:rsid w:val="00CF064D"/>
    <w:rsid w:val="00CF0B92"/>
    <w:rsid w:val="00CF1A2D"/>
    <w:rsid w:val="00CF1B17"/>
    <w:rsid w:val="00CF2D2F"/>
    <w:rsid w:val="00CF2D45"/>
    <w:rsid w:val="00CF2F4D"/>
    <w:rsid w:val="00CF453E"/>
    <w:rsid w:val="00CF4B44"/>
    <w:rsid w:val="00CF7B09"/>
    <w:rsid w:val="00CF7CE3"/>
    <w:rsid w:val="00D01716"/>
    <w:rsid w:val="00D0196F"/>
    <w:rsid w:val="00D02AE9"/>
    <w:rsid w:val="00D0329D"/>
    <w:rsid w:val="00D033D8"/>
    <w:rsid w:val="00D03BDC"/>
    <w:rsid w:val="00D03EAC"/>
    <w:rsid w:val="00D04EF8"/>
    <w:rsid w:val="00D05E92"/>
    <w:rsid w:val="00D0670F"/>
    <w:rsid w:val="00D06CA8"/>
    <w:rsid w:val="00D06DFD"/>
    <w:rsid w:val="00D1173E"/>
    <w:rsid w:val="00D11CBB"/>
    <w:rsid w:val="00D12401"/>
    <w:rsid w:val="00D137B8"/>
    <w:rsid w:val="00D14325"/>
    <w:rsid w:val="00D15499"/>
    <w:rsid w:val="00D1666A"/>
    <w:rsid w:val="00D16EBD"/>
    <w:rsid w:val="00D16FF3"/>
    <w:rsid w:val="00D236F5"/>
    <w:rsid w:val="00D23CB9"/>
    <w:rsid w:val="00D245A3"/>
    <w:rsid w:val="00D254F6"/>
    <w:rsid w:val="00D2743D"/>
    <w:rsid w:val="00D3015D"/>
    <w:rsid w:val="00D3105B"/>
    <w:rsid w:val="00D3218C"/>
    <w:rsid w:val="00D33438"/>
    <w:rsid w:val="00D33787"/>
    <w:rsid w:val="00D356D1"/>
    <w:rsid w:val="00D41A55"/>
    <w:rsid w:val="00D42288"/>
    <w:rsid w:val="00D42AFC"/>
    <w:rsid w:val="00D434A4"/>
    <w:rsid w:val="00D4460E"/>
    <w:rsid w:val="00D4473F"/>
    <w:rsid w:val="00D46E64"/>
    <w:rsid w:val="00D51E39"/>
    <w:rsid w:val="00D53EE2"/>
    <w:rsid w:val="00D540E3"/>
    <w:rsid w:val="00D54E55"/>
    <w:rsid w:val="00D54E87"/>
    <w:rsid w:val="00D56407"/>
    <w:rsid w:val="00D568F0"/>
    <w:rsid w:val="00D573DA"/>
    <w:rsid w:val="00D57AD7"/>
    <w:rsid w:val="00D60A34"/>
    <w:rsid w:val="00D62CB0"/>
    <w:rsid w:val="00D63C19"/>
    <w:rsid w:val="00D65417"/>
    <w:rsid w:val="00D668E9"/>
    <w:rsid w:val="00D67B91"/>
    <w:rsid w:val="00D67F23"/>
    <w:rsid w:val="00D70444"/>
    <w:rsid w:val="00D70EE7"/>
    <w:rsid w:val="00D737B8"/>
    <w:rsid w:val="00D73DD6"/>
    <w:rsid w:val="00D74D14"/>
    <w:rsid w:val="00D75F67"/>
    <w:rsid w:val="00D761D0"/>
    <w:rsid w:val="00D763F5"/>
    <w:rsid w:val="00D769C0"/>
    <w:rsid w:val="00D769D8"/>
    <w:rsid w:val="00D775B3"/>
    <w:rsid w:val="00D776F8"/>
    <w:rsid w:val="00D81845"/>
    <w:rsid w:val="00D8482B"/>
    <w:rsid w:val="00D85C86"/>
    <w:rsid w:val="00D85ED5"/>
    <w:rsid w:val="00D8601E"/>
    <w:rsid w:val="00D877FA"/>
    <w:rsid w:val="00D9065A"/>
    <w:rsid w:val="00D91171"/>
    <w:rsid w:val="00D955D3"/>
    <w:rsid w:val="00D97849"/>
    <w:rsid w:val="00D97F9E"/>
    <w:rsid w:val="00DA0DE2"/>
    <w:rsid w:val="00DA17C3"/>
    <w:rsid w:val="00DA18DE"/>
    <w:rsid w:val="00DA1904"/>
    <w:rsid w:val="00DA23CC"/>
    <w:rsid w:val="00DA2536"/>
    <w:rsid w:val="00DA28B0"/>
    <w:rsid w:val="00DA3AB0"/>
    <w:rsid w:val="00DA3B3D"/>
    <w:rsid w:val="00DA579F"/>
    <w:rsid w:val="00DA5AAD"/>
    <w:rsid w:val="00DA6087"/>
    <w:rsid w:val="00DB031E"/>
    <w:rsid w:val="00DB0DDB"/>
    <w:rsid w:val="00DB1055"/>
    <w:rsid w:val="00DB29B1"/>
    <w:rsid w:val="00DB5AC5"/>
    <w:rsid w:val="00DC0EAF"/>
    <w:rsid w:val="00DC3543"/>
    <w:rsid w:val="00DC39C4"/>
    <w:rsid w:val="00DC5730"/>
    <w:rsid w:val="00DC578C"/>
    <w:rsid w:val="00DC651E"/>
    <w:rsid w:val="00DC6F8C"/>
    <w:rsid w:val="00DD059C"/>
    <w:rsid w:val="00DD070E"/>
    <w:rsid w:val="00DD0C28"/>
    <w:rsid w:val="00DD17B3"/>
    <w:rsid w:val="00DD1895"/>
    <w:rsid w:val="00DD467E"/>
    <w:rsid w:val="00DD6B43"/>
    <w:rsid w:val="00DE0A8F"/>
    <w:rsid w:val="00DE0C9C"/>
    <w:rsid w:val="00DE132A"/>
    <w:rsid w:val="00DE2BF3"/>
    <w:rsid w:val="00DE2CC4"/>
    <w:rsid w:val="00DE3105"/>
    <w:rsid w:val="00DE374E"/>
    <w:rsid w:val="00DE5DFA"/>
    <w:rsid w:val="00DE626B"/>
    <w:rsid w:val="00DE7D47"/>
    <w:rsid w:val="00DF0000"/>
    <w:rsid w:val="00DF1F8C"/>
    <w:rsid w:val="00DF2653"/>
    <w:rsid w:val="00DF2BA9"/>
    <w:rsid w:val="00DF3A69"/>
    <w:rsid w:val="00DF4182"/>
    <w:rsid w:val="00DF7811"/>
    <w:rsid w:val="00E0040C"/>
    <w:rsid w:val="00E028D4"/>
    <w:rsid w:val="00E0305F"/>
    <w:rsid w:val="00E04390"/>
    <w:rsid w:val="00E047E5"/>
    <w:rsid w:val="00E0569E"/>
    <w:rsid w:val="00E05DAB"/>
    <w:rsid w:val="00E06283"/>
    <w:rsid w:val="00E06D14"/>
    <w:rsid w:val="00E07353"/>
    <w:rsid w:val="00E07620"/>
    <w:rsid w:val="00E07D47"/>
    <w:rsid w:val="00E10CD6"/>
    <w:rsid w:val="00E1106A"/>
    <w:rsid w:val="00E11495"/>
    <w:rsid w:val="00E11A89"/>
    <w:rsid w:val="00E11FEE"/>
    <w:rsid w:val="00E13883"/>
    <w:rsid w:val="00E1581B"/>
    <w:rsid w:val="00E16F7D"/>
    <w:rsid w:val="00E20E19"/>
    <w:rsid w:val="00E2246C"/>
    <w:rsid w:val="00E23B3A"/>
    <w:rsid w:val="00E23D33"/>
    <w:rsid w:val="00E23EA3"/>
    <w:rsid w:val="00E24B77"/>
    <w:rsid w:val="00E259E6"/>
    <w:rsid w:val="00E26845"/>
    <w:rsid w:val="00E27088"/>
    <w:rsid w:val="00E270AB"/>
    <w:rsid w:val="00E27C78"/>
    <w:rsid w:val="00E305B0"/>
    <w:rsid w:val="00E309F0"/>
    <w:rsid w:val="00E30A8A"/>
    <w:rsid w:val="00E32233"/>
    <w:rsid w:val="00E3366C"/>
    <w:rsid w:val="00E33BCB"/>
    <w:rsid w:val="00E34067"/>
    <w:rsid w:val="00E341CD"/>
    <w:rsid w:val="00E34C76"/>
    <w:rsid w:val="00E35C40"/>
    <w:rsid w:val="00E37D12"/>
    <w:rsid w:val="00E40DE3"/>
    <w:rsid w:val="00E41390"/>
    <w:rsid w:val="00E419CC"/>
    <w:rsid w:val="00E41DD6"/>
    <w:rsid w:val="00E41E25"/>
    <w:rsid w:val="00E4221E"/>
    <w:rsid w:val="00E43969"/>
    <w:rsid w:val="00E4422E"/>
    <w:rsid w:val="00E45EDA"/>
    <w:rsid w:val="00E462CC"/>
    <w:rsid w:val="00E46491"/>
    <w:rsid w:val="00E47329"/>
    <w:rsid w:val="00E50BE5"/>
    <w:rsid w:val="00E52910"/>
    <w:rsid w:val="00E53E96"/>
    <w:rsid w:val="00E5432C"/>
    <w:rsid w:val="00E543D1"/>
    <w:rsid w:val="00E562CD"/>
    <w:rsid w:val="00E56942"/>
    <w:rsid w:val="00E57172"/>
    <w:rsid w:val="00E574BD"/>
    <w:rsid w:val="00E607BF"/>
    <w:rsid w:val="00E60CAE"/>
    <w:rsid w:val="00E62164"/>
    <w:rsid w:val="00E63B0A"/>
    <w:rsid w:val="00E6476C"/>
    <w:rsid w:val="00E64D5A"/>
    <w:rsid w:val="00E65AA8"/>
    <w:rsid w:val="00E66B62"/>
    <w:rsid w:val="00E67031"/>
    <w:rsid w:val="00E672C0"/>
    <w:rsid w:val="00E70191"/>
    <w:rsid w:val="00E70487"/>
    <w:rsid w:val="00E70758"/>
    <w:rsid w:val="00E71F71"/>
    <w:rsid w:val="00E722E1"/>
    <w:rsid w:val="00E72DF6"/>
    <w:rsid w:val="00E74200"/>
    <w:rsid w:val="00E75ABA"/>
    <w:rsid w:val="00E75EA9"/>
    <w:rsid w:val="00E76556"/>
    <w:rsid w:val="00E77CC0"/>
    <w:rsid w:val="00E8127D"/>
    <w:rsid w:val="00E83EA2"/>
    <w:rsid w:val="00E843FA"/>
    <w:rsid w:val="00E8576A"/>
    <w:rsid w:val="00E85A2C"/>
    <w:rsid w:val="00E86CE1"/>
    <w:rsid w:val="00E86D66"/>
    <w:rsid w:val="00E874F5"/>
    <w:rsid w:val="00E90752"/>
    <w:rsid w:val="00E91445"/>
    <w:rsid w:val="00E9290D"/>
    <w:rsid w:val="00E92A4A"/>
    <w:rsid w:val="00E94597"/>
    <w:rsid w:val="00E9470A"/>
    <w:rsid w:val="00E95050"/>
    <w:rsid w:val="00E950A5"/>
    <w:rsid w:val="00E96B88"/>
    <w:rsid w:val="00E97F74"/>
    <w:rsid w:val="00EA0116"/>
    <w:rsid w:val="00EA0174"/>
    <w:rsid w:val="00EA0EE4"/>
    <w:rsid w:val="00EA2272"/>
    <w:rsid w:val="00EA2882"/>
    <w:rsid w:val="00EA2CED"/>
    <w:rsid w:val="00EA2DA7"/>
    <w:rsid w:val="00EA2DF4"/>
    <w:rsid w:val="00EA325B"/>
    <w:rsid w:val="00EA4B01"/>
    <w:rsid w:val="00EA544F"/>
    <w:rsid w:val="00EA6ADD"/>
    <w:rsid w:val="00EA6BB1"/>
    <w:rsid w:val="00EB2336"/>
    <w:rsid w:val="00EB40A1"/>
    <w:rsid w:val="00EB4ABD"/>
    <w:rsid w:val="00EB4F32"/>
    <w:rsid w:val="00EB5A55"/>
    <w:rsid w:val="00EB722F"/>
    <w:rsid w:val="00EB7A19"/>
    <w:rsid w:val="00EC08C0"/>
    <w:rsid w:val="00EC16FB"/>
    <w:rsid w:val="00EC3021"/>
    <w:rsid w:val="00EC308B"/>
    <w:rsid w:val="00EC367E"/>
    <w:rsid w:val="00EC432B"/>
    <w:rsid w:val="00EC4C59"/>
    <w:rsid w:val="00EC5C2A"/>
    <w:rsid w:val="00EC7D37"/>
    <w:rsid w:val="00ED0F4E"/>
    <w:rsid w:val="00ED10AD"/>
    <w:rsid w:val="00ED2C35"/>
    <w:rsid w:val="00ED2E94"/>
    <w:rsid w:val="00ED4C86"/>
    <w:rsid w:val="00ED7DEB"/>
    <w:rsid w:val="00EE01CC"/>
    <w:rsid w:val="00EE0322"/>
    <w:rsid w:val="00EE0F48"/>
    <w:rsid w:val="00EE172B"/>
    <w:rsid w:val="00EE22EA"/>
    <w:rsid w:val="00EE3016"/>
    <w:rsid w:val="00EE3606"/>
    <w:rsid w:val="00EE3E21"/>
    <w:rsid w:val="00EE4393"/>
    <w:rsid w:val="00EE4D86"/>
    <w:rsid w:val="00EE5E79"/>
    <w:rsid w:val="00EE610C"/>
    <w:rsid w:val="00EE663A"/>
    <w:rsid w:val="00EE75D1"/>
    <w:rsid w:val="00EE7B09"/>
    <w:rsid w:val="00EE7F56"/>
    <w:rsid w:val="00EF102E"/>
    <w:rsid w:val="00EF1F82"/>
    <w:rsid w:val="00EF47F6"/>
    <w:rsid w:val="00EF6F4E"/>
    <w:rsid w:val="00EF75B1"/>
    <w:rsid w:val="00EF782D"/>
    <w:rsid w:val="00F00686"/>
    <w:rsid w:val="00F00DD0"/>
    <w:rsid w:val="00F010E5"/>
    <w:rsid w:val="00F0161B"/>
    <w:rsid w:val="00F025C6"/>
    <w:rsid w:val="00F026B5"/>
    <w:rsid w:val="00F026F4"/>
    <w:rsid w:val="00F02CB5"/>
    <w:rsid w:val="00F0330E"/>
    <w:rsid w:val="00F033B1"/>
    <w:rsid w:val="00F03D36"/>
    <w:rsid w:val="00F04B68"/>
    <w:rsid w:val="00F05089"/>
    <w:rsid w:val="00F060D8"/>
    <w:rsid w:val="00F0736B"/>
    <w:rsid w:val="00F074A8"/>
    <w:rsid w:val="00F07901"/>
    <w:rsid w:val="00F10B67"/>
    <w:rsid w:val="00F11279"/>
    <w:rsid w:val="00F1139E"/>
    <w:rsid w:val="00F11A97"/>
    <w:rsid w:val="00F135C4"/>
    <w:rsid w:val="00F14134"/>
    <w:rsid w:val="00F15BB6"/>
    <w:rsid w:val="00F15FD7"/>
    <w:rsid w:val="00F16196"/>
    <w:rsid w:val="00F161F7"/>
    <w:rsid w:val="00F166AA"/>
    <w:rsid w:val="00F16D30"/>
    <w:rsid w:val="00F17311"/>
    <w:rsid w:val="00F204AE"/>
    <w:rsid w:val="00F20E70"/>
    <w:rsid w:val="00F22341"/>
    <w:rsid w:val="00F23113"/>
    <w:rsid w:val="00F23281"/>
    <w:rsid w:val="00F23584"/>
    <w:rsid w:val="00F23D1B"/>
    <w:rsid w:val="00F245BF"/>
    <w:rsid w:val="00F246B8"/>
    <w:rsid w:val="00F25506"/>
    <w:rsid w:val="00F2683B"/>
    <w:rsid w:val="00F30018"/>
    <w:rsid w:val="00F300E9"/>
    <w:rsid w:val="00F31BA7"/>
    <w:rsid w:val="00F329F5"/>
    <w:rsid w:val="00F32A5C"/>
    <w:rsid w:val="00F339F7"/>
    <w:rsid w:val="00F33A46"/>
    <w:rsid w:val="00F342C0"/>
    <w:rsid w:val="00F34891"/>
    <w:rsid w:val="00F36790"/>
    <w:rsid w:val="00F37279"/>
    <w:rsid w:val="00F374D5"/>
    <w:rsid w:val="00F3780D"/>
    <w:rsid w:val="00F40F89"/>
    <w:rsid w:val="00F41192"/>
    <w:rsid w:val="00F41747"/>
    <w:rsid w:val="00F425DB"/>
    <w:rsid w:val="00F43514"/>
    <w:rsid w:val="00F44BF4"/>
    <w:rsid w:val="00F45268"/>
    <w:rsid w:val="00F46AE5"/>
    <w:rsid w:val="00F471AA"/>
    <w:rsid w:val="00F4790F"/>
    <w:rsid w:val="00F500C5"/>
    <w:rsid w:val="00F5145B"/>
    <w:rsid w:val="00F52677"/>
    <w:rsid w:val="00F52FC9"/>
    <w:rsid w:val="00F540DD"/>
    <w:rsid w:val="00F54708"/>
    <w:rsid w:val="00F54840"/>
    <w:rsid w:val="00F551AB"/>
    <w:rsid w:val="00F55AED"/>
    <w:rsid w:val="00F56365"/>
    <w:rsid w:val="00F57E73"/>
    <w:rsid w:val="00F61E6B"/>
    <w:rsid w:val="00F63A31"/>
    <w:rsid w:val="00F63D49"/>
    <w:rsid w:val="00F65A9D"/>
    <w:rsid w:val="00F66633"/>
    <w:rsid w:val="00F6727B"/>
    <w:rsid w:val="00F70445"/>
    <w:rsid w:val="00F7222E"/>
    <w:rsid w:val="00F72CA5"/>
    <w:rsid w:val="00F743F5"/>
    <w:rsid w:val="00F74662"/>
    <w:rsid w:val="00F748F3"/>
    <w:rsid w:val="00F74CF4"/>
    <w:rsid w:val="00F77309"/>
    <w:rsid w:val="00F81A07"/>
    <w:rsid w:val="00F828DB"/>
    <w:rsid w:val="00F83110"/>
    <w:rsid w:val="00F85307"/>
    <w:rsid w:val="00F85D03"/>
    <w:rsid w:val="00F86ECE"/>
    <w:rsid w:val="00F8781A"/>
    <w:rsid w:val="00F87833"/>
    <w:rsid w:val="00F87BB5"/>
    <w:rsid w:val="00F90214"/>
    <w:rsid w:val="00F90535"/>
    <w:rsid w:val="00F91DD1"/>
    <w:rsid w:val="00F91FBC"/>
    <w:rsid w:val="00F92E22"/>
    <w:rsid w:val="00F934A6"/>
    <w:rsid w:val="00F94FF6"/>
    <w:rsid w:val="00F96D1F"/>
    <w:rsid w:val="00F97B7B"/>
    <w:rsid w:val="00FA2AB4"/>
    <w:rsid w:val="00FA2DFF"/>
    <w:rsid w:val="00FA4F59"/>
    <w:rsid w:val="00FA50E1"/>
    <w:rsid w:val="00FA5215"/>
    <w:rsid w:val="00FA532A"/>
    <w:rsid w:val="00FA55C2"/>
    <w:rsid w:val="00FA6D87"/>
    <w:rsid w:val="00FA6E44"/>
    <w:rsid w:val="00FB0315"/>
    <w:rsid w:val="00FB2E43"/>
    <w:rsid w:val="00FB4B19"/>
    <w:rsid w:val="00FB62A7"/>
    <w:rsid w:val="00FC1B9C"/>
    <w:rsid w:val="00FC1CA7"/>
    <w:rsid w:val="00FC2099"/>
    <w:rsid w:val="00FC22E8"/>
    <w:rsid w:val="00FC24A9"/>
    <w:rsid w:val="00FC24D0"/>
    <w:rsid w:val="00FC32D2"/>
    <w:rsid w:val="00FC3CE7"/>
    <w:rsid w:val="00FC490D"/>
    <w:rsid w:val="00FC5F8E"/>
    <w:rsid w:val="00FD0EB3"/>
    <w:rsid w:val="00FD1C24"/>
    <w:rsid w:val="00FD387D"/>
    <w:rsid w:val="00FD3B44"/>
    <w:rsid w:val="00FD3D3D"/>
    <w:rsid w:val="00FD4B27"/>
    <w:rsid w:val="00FD4BB6"/>
    <w:rsid w:val="00FD5A17"/>
    <w:rsid w:val="00FD5C97"/>
    <w:rsid w:val="00FD61BC"/>
    <w:rsid w:val="00FE0252"/>
    <w:rsid w:val="00FE1652"/>
    <w:rsid w:val="00FE21D7"/>
    <w:rsid w:val="00FE3A3D"/>
    <w:rsid w:val="00FE7E6B"/>
    <w:rsid w:val="00FF0E8B"/>
    <w:rsid w:val="00FF4710"/>
    <w:rsid w:val="00FF472F"/>
    <w:rsid w:val="00FF4AA8"/>
    <w:rsid w:val="00FF4EC7"/>
    <w:rsid w:val="00FF509B"/>
    <w:rsid w:val="00FF59C5"/>
    <w:rsid w:val="00FF5A20"/>
    <w:rsid w:val="00FF6FA8"/>
    <w:rsid w:val="02E75717"/>
    <w:rsid w:val="03552AC6"/>
    <w:rsid w:val="04688C8D"/>
    <w:rsid w:val="063D8073"/>
    <w:rsid w:val="07C3DD64"/>
    <w:rsid w:val="081A9093"/>
    <w:rsid w:val="08806481"/>
    <w:rsid w:val="0A95CEBC"/>
    <w:rsid w:val="0AE16A29"/>
    <w:rsid w:val="0B576541"/>
    <w:rsid w:val="0B9B5801"/>
    <w:rsid w:val="0BAA8DE4"/>
    <w:rsid w:val="0BDD65B1"/>
    <w:rsid w:val="0CB4DD33"/>
    <w:rsid w:val="0CF92007"/>
    <w:rsid w:val="0E06DE8D"/>
    <w:rsid w:val="0E25E374"/>
    <w:rsid w:val="0EE7FB40"/>
    <w:rsid w:val="0EEE1C82"/>
    <w:rsid w:val="0F5683AF"/>
    <w:rsid w:val="0F705FDF"/>
    <w:rsid w:val="0F96E7C7"/>
    <w:rsid w:val="101CD15C"/>
    <w:rsid w:val="132D4784"/>
    <w:rsid w:val="13729680"/>
    <w:rsid w:val="13E57F03"/>
    <w:rsid w:val="142DE296"/>
    <w:rsid w:val="15E8363B"/>
    <w:rsid w:val="175C64E0"/>
    <w:rsid w:val="176DB28E"/>
    <w:rsid w:val="1791522D"/>
    <w:rsid w:val="17B6EF0C"/>
    <w:rsid w:val="184BC16B"/>
    <w:rsid w:val="18E0F8B5"/>
    <w:rsid w:val="1953FD12"/>
    <w:rsid w:val="19609EC6"/>
    <w:rsid w:val="19CF3101"/>
    <w:rsid w:val="1A32742F"/>
    <w:rsid w:val="1A7EEBE8"/>
    <w:rsid w:val="1B7AEA3E"/>
    <w:rsid w:val="1B84EE4E"/>
    <w:rsid w:val="1BBEAC61"/>
    <w:rsid w:val="1C0E5424"/>
    <w:rsid w:val="1D62222C"/>
    <w:rsid w:val="1D895758"/>
    <w:rsid w:val="1E32607B"/>
    <w:rsid w:val="200643C2"/>
    <w:rsid w:val="20AF656B"/>
    <w:rsid w:val="222B9D9A"/>
    <w:rsid w:val="22EB46A3"/>
    <w:rsid w:val="239E6F80"/>
    <w:rsid w:val="24C15A11"/>
    <w:rsid w:val="269EF277"/>
    <w:rsid w:val="270DD04C"/>
    <w:rsid w:val="28C3EAE9"/>
    <w:rsid w:val="2A28D754"/>
    <w:rsid w:val="2A47E276"/>
    <w:rsid w:val="2D940DE0"/>
    <w:rsid w:val="2E74038C"/>
    <w:rsid w:val="2F060985"/>
    <w:rsid w:val="302D3242"/>
    <w:rsid w:val="31928903"/>
    <w:rsid w:val="31AFB3EA"/>
    <w:rsid w:val="3303B9A6"/>
    <w:rsid w:val="34B851DA"/>
    <w:rsid w:val="352C93DC"/>
    <w:rsid w:val="3587C2D2"/>
    <w:rsid w:val="35DB0174"/>
    <w:rsid w:val="3678C490"/>
    <w:rsid w:val="36E7FB5D"/>
    <w:rsid w:val="376449E9"/>
    <w:rsid w:val="387B2EC5"/>
    <w:rsid w:val="38BA1DDD"/>
    <w:rsid w:val="393738E4"/>
    <w:rsid w:val="39A65837"/>
    <w:rsid w:val="3ABA1505"/>
    <w:rsid w:val="3AE8415E"/>
    <w:rsid w:val="3AFDA133"/>
    <w:rsid w:val="3B6F496D"/>
    <w:rsid w:val="3B96A8BB"/>
    <w:rsid w:val="3C29CEA1"/>
    <w:rsid w:val="3C47AF25"/>
    <w:rsid w:val="3D4B4B2E"/>
    <w:rsid w:val="3DC25F08"/>
    <w:rsid w:val="400E59F1"/>
    <w:rsid w:val="41E8F95A"/>
    <w:rsid w:val="42F17A20"/>
    <w:rsid w:val="430A0C6D"/>
    <w:rsid w:val="4350D135"/>
    <w:rsid w:val="442DD576"/>
    <w:rsid w:val="4507232C"/>
    <w:rsid w:val="453F45EF"/>
    <w:rsid w:val="461379A3"/>
    <w:rsid w:val="466BBEB5"/>
    <w:rsid w:val="46796878"/>
    <w:rsid w:val="46CD8A99"/>
    <w:rsid w:val="46EDA4B7"/>
    <w:rsid w:val="470D9950"/>
    <w:rsid w:val="485B7EB2"/>
    <w:rsid w:val="4937BFB6"/>
    <w:rsid w:val="4A8AEA59"/>
    <w:rsid w:val="4B08EEBB"/>
    <w:rsid w:val="4C18D896"/>
    <w:rsid w:val="4C410674"/>
    <w:rsid w:val="4CB60355"/>
    <w:rsid w:val="4D970AC5"/>
    <w:rsid w:val="4DC8586D"/>
    <w:rsid w:val="4DDB28B3"/>
    <w:rsid w:val="4E29762B"/>
    <w:rsid w:val="4EBA0897"/>
    <w:rsid w:val="4F623FFD"/>
    <w:rsid w:val="4FDB6D7A"/>
    <w:rsid w:val="503C5381"/>
    <w:rsid w:val="512E25A1"/>
    <w:rsid w:val="514C7BB2"/>
    <w:rsid w:val="519985E7"/>
    <w:rsid w:val="5314E736"/>
    <w:rsid w:val="56176A6A"/>
    <w:rsid w:val="5731D9C9"/>
    <w:rsid w:val="5846CA7E"/>
    <w:rsid w:val="5855887C"/>
    <w:rsid w:val="5994220F"/>
    <w:rsid w:val="59D1AB92"/>
    <w:rsid w:val="5A329193"/>
    <w:rsid w:val="5A8FED51"/>
    <w:rsid w:val="5AC4B148"/>
    <w:rsid w:val="5AF31B50"/>
    <w:rsid w:val="5C523A20"/>
    <w:rsid w:val="5C7F576F"/>
    <w:rsid w:val="5E0C9B14"/>
    <w:rsid w:val="5E51F7A5"/>
    <w:rsid w:val="5E968651"/>
    <w:rsid w:val="610A43B6"/>
    <w:rsid w:val="62D62D20"/>
    <w:rsid w:val="63FDF674"/>
    <w:rsid w:val="640A41C9"/>
    <w:rsid w:val="658F16E1"/>
    <w:rsid w:val="659AF9F8"/>
    <w:rsid w:val="65F7782C"/>
    <w:rsid w:val="6604DEA4"/>
    <w:rsid w:val="660C5E35"/>
    <w:rsid w:val="6755584E"/>
    <w:rsid w:val="698E09DB"/>
    <w:rsid w:val="6D176BFD"/>
    <w:rsid w:val="6D2EE78A"/>
    <w:rsid w:val="6DC5C321"/>
    <w:rsid w:val="6E07C203"/>
    <w:rsid w:val="6E7B3C76"/>
    <w:rsid w:val="6FD6DB1E"/>
    <w:rsid w:val="70231AC6"/>
    <w:rsid w:val="702474EA"/>
    <w:rsid w:val="705C98B9"/>
    <w:rsid w:val="70D05294"/>
    <w:rsid w:val="7326A18A"/>
    <w:rsid w:val="7354532A"/>
    <w:rsid w:val="743C3B29"/>
    <w:rsid w:val="7442B403"/>
    <w:rsid w:val="74C22587"/>
    <w:rsid w:val="74F06392"/>
    <w:rsid w:val="753BCAD9"/>
    <w:rsid w:val="7566A7A6"/>
    <w:rsid w:val="7591E53B"/>
    <w:rsid w:val="760FB06A"/>
    <w:rsid w:val="78179311"/>
    <w:rsid w:val="784733A9"/>
    <w:rsid w:val="788FC8A2"/>
    <w:rsid w:val="79D3868D"/>
    <w:rsid w:val="7A322F20"/>
    <w:rsid w:val="7B202993"/>
    <w:rsid w:val="7BA7748B"/>
    <w:rsid w:val="7BB9E3FE"/>
    <w:rsid w:val="7BEF6B6A"/>
    <w:rsid w:val="7CD0D411"/>
    <w:rsid w:val="7DAAEE23"/>
    <w:rsid w:val="7DE72F0D"/>
    <w:rsid w:val="7E44E427"/>
    <w:rsid w:val="7E4687E1"/>
    <w:rsid w:val="7E4843BF"/>
    <w:rsid w:val="7E7D78CD"/>
    <w:rsid w:val="7ECD11BF"/>
    <w:rsid w:val="7F11FFAB"/>
    <w:rsid w:val="7F8BD3B1"/>
    <w:rsid w:val="7FA4E43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6080EF1"/>
  <w15:docId w15:val="{D5B8C56D-C8D5-4A0B-A7DC-799F176BF0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iPriority="0" w:unhideWhenUsed="1"/>
    <w:lsdException w:name="List Number" w:semiHidden="1" w:uiPriority="0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iPriority="0" w:unhideWhenUsed="1"/>
    <w:lsdException w:name="Signature" w:semiHidden="1" w:uiPriority="0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iPriority="0" w:unhideWhenUsed="1"/>
    <w:lsdException w:name="Subtitle" w:uiPriority="11" w:qFormat="1"/>
    <w:lsdException w:name="Salutation" w:semiHidden="1" w:uiPriority="0" w:unhideWhenUsed="1"/>
    <w:lsdException w:name="Date" w:semiHidden="1" w:uiPriority="0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239BE"/>
  </w:style>
  <w:style w:type="paragraph" w:styleId="Heading1">
    <w:name w:val="heading 1"/>
    <w:basedOn w:val="Normal"/>
    <w:next w:val="Normal"/>
    <w:link w:val="Heading1Char"/>
    <w:uiPriority w:val="9"/>
    <w:qFormat/>
    <w:rsid w:val="004239BE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00294D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239BE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003D74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239BE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003D74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239B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003D74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239B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003D74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4239BE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00294D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4239B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00294D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239BE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00294D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239BE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00294D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ttentionLine">
    <w:name w:val="Attention Line"/>
    <w:basedOn w:val="Normal"/>
    <w:next w:val="Salutation"/>
    <w:rsid w:val="00D15499"/>
    <w:pPr>
      <w:spacing w:before="220" w:after="220" w:line="220" w:lineRule="atLeast"/>
    </w:pPr>
  </w:style>
  <w:style w:type="paragraph" w:styleId="Salutation">
    <w:name w:val="Salutation"/>
    <w:basedOn w:val="Normal"/>
    <w:next w:val="SubjectLine"/>
    <w:semiHidden/>
    <w:rsid w:val="00D15499"/>
    <w:pPr>
      <w:spacing w:before="220" w:after="220" w:line="220" w:lineRule="atLeast"/>
    </w:pPr>
  </w:style>
  <w:style w:type="paragraph" w:styleId="BodyText">
    <w:name w:val="Body Text"/>
    <w:basedOn w:val="Normal"/>
    <w:semiHidden/>
    <w:rsid w:val="00D15499"/>
    <w:pPr>
      <w:spacing w:after="220" w:line="220" w:lineRule="atLeast"/>
    </w:pPr>
  </w:style>
  <w:style w:type="paragraph" w:customStyle="1" w:styleId="CcList">
    <w:name w:val="Cc List"/>
    <w:basedOn w:val="Normal"/>
    <w:rsid w:val="00D15499"/>
    <w:pPr>
      <w:keepLines/>
      <w:spacing w:line="220" w:lineRule="atLeast"/>
      <w:ind w:left="360" w:hanging="360"/>
    </w:pPr>
  </w:style>
  <w:style w:type="paragraph" w:styleId="Closing">
    <w:name w:val="Closing"/>
    <w:basedOn w:val="Normal"/>
    <w:next w:val="Signature"/>
    <w:semiHidden/>
    <w:rsid w:val="00D15499"/>
    <w:pPr>
      <w:keepNext/>
      <w:spacing w:after="60" w:line="220" w:lineRule="atLeast"/>
    </w:pPr>
  </w:style>
  <w:style w:type="paragraph" w:styleId="Signature">
    <w:name w:val="Signature"/>
    <w:basedOn w:val="Normal"/>
    <w:next w:val="SignatureJobTitle"/>
    <w:semiHidden/>
    <w:rsid w:val="00D15499"/>
    <w:pPr>
      <w:keepNext/>
      <w:spacing w:before="880" w:line="220" w:lineRule="atLeast"/>
    </w:pPr>
  </w:style>
  <w:style w:type="paragraph" w:customStyle="1" w:styleId="CompanyName">
    <w:name w:val="Company Name"/>
    <w:basedOn w:val="Normal"/>
    <w:rsid w:val="00D15499"/>
    <w:pPr>
      <w:framePr w:w="3845" w:h="1584" w:hSpace="187" w:vSpace="187" w:wrap="notBeside" w:vAnchor="page" w:hAnchor="margin" w:y="894" w:anchorLock="1"/>
      <w:spacing w:line="280" w:lineRule="atLeast"/>
    </w:pPr>
    <w:rPr>
      <w:rFonts w:ascii="Arial Black" w:hAnsi="Arial Black"/>
      <w:spacing w:val="-25"/>
      <w:sz w:val="32"/>
    </w:rPr>
  </w:style>
  <w:style w:type="paragraph" w:styleId="Date">
    <w:name w:val="Date"/>
    <w:basedOn w:val="Normal"/>
    <w:next w:val="InsideAddressName"/>
    <w:semiHidden/>
    <w:rsid w:val="00D15499"/>
    <w:pPr>
      <w:spacing w:after="220" w:line="220" w:lineRule="atLeast"/>
    </w:pPr>
  </w:style>
  <w:style w:type="character" w:styleId="Emphasis">
    <w:name w:val="Emphasis"/>
    <w:basedOn w:val="DefaultParagraphFont"/>
    <w:uiPriority w:val="20"/>
    <w:qFormat/>
    <w:rsid w:val="004239BE"/>
    <w:rPr>
      <w:i/>
      <w:iCs/>
    </w:rPr>
  </w:style>
  <w:style w:type="paragraph" w:customStyle="1" w:styleId="Enclosure">
    <w:name w:val="Enclosure"/>
    <w:basedOn w:val="Normal"/>
    <w:next w:val="CcList"/>
    <w:rsid w:val="00D15499"/>
    <w:pPr>
      <w:keepNext/>
      <w:keepLines/>
      <w:spacing w:after="220" w:line="220" w:lineRule="atLeast"/>
    </w:pPr>
  </w:style>
  <w:style w:type="paragraph" w:customStyle="1" w:styleId="HeadingBase">
    <w:name w:val="Heading Base"/>
    <w:basedOn w:val="Normal"/>
    <w:next w:val="BodyText"/>
    <w:rsid w:val="00D15499"/>
    <w:pPr>
      <w:keepNext/>
      <w:keepLines/>
      <w:spacing w:line="220" w:lineRule="atLeast"/>
    </w:pPr>
    <w:rPr>
      <w:rFonts w:ascii="Arial Black" w:hAnsi="Arial Black"/>
      <w:spacing w:val="-10"/>
      <w:kern w:val="20"/>
    </w:rPr>
  </w:style>
  <w:style w:type="paragraph" w:customStyle="1" w:styleId="InsideAddress">
    <w:name w:val="Inside Address"/>
    <w:basedOn w:val="Normal"/>
    <w:rsid w:val="00D15499"/>
    <w:pPr>
      <w:spacing w:line="220" w:lineRule="atLeast"/>
    </w:pPr>
  </w:style>
  <w:style w:type="paragraph" w:customStyle="1" w:styleId="InsideAddressName">
    <w:name w:val="Inside Address Name"/>
    <w:basedOn w:val="InsideAddress"/>
    <w:next w:val="InsideAddress"/>
    <w:rsid w:val="00D15499"/>
    <w:pPr>
      <w:spacing w:before="220"/>
    </w:pPr>
  </w:style>
  <w:style w:type="paragraph" w:customStyle="1" w:styleId="MailingInstructions">
    <w:name w:val="Mailing Instructions"/>
    <w:basedOn w:val="Normal"/>
    <w:next w:val="InsideAddressName"/>
    <w:rsid w:val="00D15499"/>
    <w:pPr>
      <w:spacing w:after="220" w:line="220" w:lineRule="atLeast"/>
    </w:pPr>
    <w:rPr>
      <w:caps/>
    </w:rPr>
  </w:style>
  <w:style w:type="paragraph" w:customStyle="1" w:styleId="ReferenceInitials">
    <w:name w:val="Reference Initials"/>
    <w:basedOn w:val="Normal"/>
    <w:next w:val="Enclosure"/>
    <w:rsid w:val="00D15499"/>
    <w:pPr>
      <w:keepNext/>
      <w:keepLines/>
      <w:spacing w:before="220" w:line="220" w:lineRule="atLeast"/>
    </w:pPr>
  </w:style>
  <w:style w:type="paragraph" w:customStyle="1" w:styleId="ReferenceLine">
    <w:name w:val="Reference Line"/>
    <w:basedOn w:val="Normal"/>
    <w:next w:val="MailingInstructions"/>
    <w:rsid w:val="00D15499"/>
    <w:pPr>
      <w:spacing w:after="220" w:line="220" w:lineRule="atLeast"/>
    </w:pPr>
  </w:style>
  <w:style w:type="paragraph" w:customStyle="1" w:styleId="ReturnAddress">
    <w:name w:val="Return Address"/>
    <w:basedOn w:val="Normal"/>
    <w:rsid w:val="00D15499"/>
    <w:pPr>
      <w:keepLines/>
      <w:framePr w:w="4320" w:h="965" w:hSpace="187" w:vSpace="187" w:wrap="notBeside" w:vAnchor="page" w:hAnchor="margin" w:xAlign="right" w:y="966" w:anchorLock="1"/>
      <w:tabs>
        <w:tab w:val="left" w:pos="2160"/>
      </w:tabs>
      <w:spacing w:line="160" w:lineRule="atLeast"/>
    </w:pPr>
    <w:rPr>
      <w:sz w:val="14"/>
    </w:rPr>
  </w:style>
  <w:style w:type="paragraph" w:customStyle="1" w:styleId="SignatureCompany">
    <w:name w:val="Signature Company"/>
    <w:basedOn w:val="Signature"/>
    <w:next w:val="ReferenceInitials"/>
    <w:rsid w:val="00D15499"/>
    <w:pPr>
      <w:spacing w:before="0"/>
    </w:pPr>
  </w:style>
  <w:style w:type="paragraph" w:customStyle="1" w:styleId="SignatureJobTitle">
    <w:name w:val="Signature Job Title"/>
    <w:basedOn w:val="Signature"/>
    <w:next w:val="SignatureCompany"/>
    <w:rsid w:val="00D15499"/>
    <w:pPr>
      <w:spacing w:before="0"/>
    </w:pPr>
  </w:style>
  <w:style w:type="character" w:customStyle="1" w:styleId="Slogan">
    <w:name w:val="Slogan"/>
    <w:basedOn w:val="DefaultParagraphFont"/>
    <w:rsid w:val="00D15499"/>
    <w:rPr>
      <w:rFonts w:ascii="Arial Black" w:hAnsi="Arial Black"/>
      <w:sz w:val="18"/>
    </w:rPr>
  </w:style>
  <w:style w:type="paragraph" w:customStyle="1" w:styleId="SubjectLine">
    <w:name w:val="Subject Line"/>
    <w:basedOn w:val="Normal"/>
    <w:next w:val="BodyText"/>
    <w:rsid w:val="00D15499"/>
    <w:pPr>
      <w:spacing w:after="220" w:line="220" w:lineRule="atLeast"/>
    </w:pPr>
    <w:rPr>
      <w:rFonts w:ascii="Arial Black" w:hAnsi="Arial Black"/>
      <w:spacing w:val="-10"/>
    </w:rPr>
  </w:style>
  <w:style w:type="paragraph" w:styleId="Header">
    <w:name w:val="header"/>
    <w:basedOn w:val="Normal"/>
    <w:semiHidden/>
    <w:rsid w:val="00D15499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rsid w:val="00D15499"/>
    <w:pPr>
      <w:tabs>
        <w:tab w:val="center" w:pos="4320"/>
        <w:tab w:val="right" w:pos="8640"/>
      </w:tabs>
    </w:pPr>
  </w:style>
  <w:style w:type="paragraph" w:customStyle="1" w:styleId="Checkboxes">
    <w:name w:val="Checkboxes"/>
    <w:basedOn w:val="Normal"/>
    <w:rsid w:val="00D15499"/>
    <w:pPr>
      <w:spacing w:before="360" w:after="360"/>
    </w:pPr>
    <w:rPr>
      <w:rFonts w:ascii="Times New Roman" w:hAnsi="Times New Roman"/>
    </w:rPr>
  </w:style>
  <w:style w:type="paragraph" w:styleId="List">
    <w:name w:val="List"/>
    <w:basedOn w:val="BodyText"/>
    <w:semiHidden/>
    <w:rsid w:val="00D15499"/>
    <w:pPr>
      <w:ind w:left="360" w:hanging="360"/>
    </w:pPr>
  </w:style>
  <w:style w:type="paragraph" w:styleId="ListBullet">
    <w:name w:val="List Bullet"/>
    <w:basedOn w:val="List"/>
    <w:autoRedefine/>
    <w:semiHidden/>
    <w:rsid w:val="00D15499"/>
    <w:pPr>
      <w:numPr>
        <w:numId w:val="1"/>
      </w:numPr>
    </w:pPr>
  </w:style>
  <w:style w:type="paragraph" w:styleId="ListNumber">
    <w:name w:val="List Number"/>
    <w:basedOn w:val="BodyText"/>
    <w:semiHidden/>
    <w:rsid w:val="00D15499"/>
    <w:pPr>
      <w:numPr>
        <w:numId w:val="2"/>
      </w:numPr>
    </w:pPr>
  </w:style>
  <w:style w:type="paragraph" w:customStyle="1" w:styleId="FaxHeader">
    <w:name w:val="Fax Header"/>
    <w:basedOn w:val="Normal"/>
    <w:rsid w:val="00D15499"/>
    <w:pPr>
      <w:spacing w:before="240" w:after="60"/>
    </w:pPr>
    <w:rPr>
      <w:rFonts w:ascii="Times New Roman" w:hAnsi="Times New Roman"/>
    </w:rPr>
  </w:style>
  <w:style w:type="character" w:customStyle="1" w:styleId="MessageHeaderLabel">
    <w:name w:val="Message Header Label"/>
    <w:rsid w:val="00D15499"/>
    <w:rPr>
      <w:rFonts w:ascii="Arial" w:hAnsi="Arial"/>
      <w:b/>
      <w:bCs/>
      <w:spacing w:val="-4"/>
      <w:sz w:val="18"/>
    </w:rPr>
  </w:style>
  <w:style w:type="paragraph" w:customStyle="1" w:styleId="DocumentLabel">
    <w:name w:val="Document Label"/>
    <w:basedOn w:val="Normal"/>
    <w:rsid w:val="00D15499"/>
    <w:pPr>
      <w:keepNext/>
      <w:keepLines/>
      <w:spacing w:before="400" w:after="120" w:line="240" w:lineRule="atLeast"/>
    </w:pPr>
    <w:rPr>
      <w:rFonts w:ascii="Arial Black" w:hAnsi="Arial Black"/>
      <w:spacing w:val="-100"/>
      <w:kern w:val="28"/>
      <w:sz w:val="108"/>
    </w:rPr>
  </w:style>
  <w:style w:type="paragraph" w:styleId="MessageHeader">
    <w:name w:val="Message Header"/>
    <w:basedOn w:val="BodyText"/>
    <w:semiHidden/>
    <w:rsid w:val="00D15499"/>
    <w:pPr>
      <w:keepLines/>
      <w:tabs>
        <w:tab w:val="left" w:pos="720"/>
        <w:tab w:val="left" w:pos="4320"/>
        <w:tab w:val="left" w:pos="5040"/>
        <w:tab w:val="right" w:pos="8640"/>
      </w:tabs>
      <w:spacing w:after="40" w:line="440" w:lineRule="atLeast"/>
      <w:ind w:left="720" w:hanging="720"/>
    </w:pPr>
  </w:style>
  <w:style w:type="paragraph" w:customStyle="1" w:styleId="MessageHeaderFirst">
    <w:name w:val="Message Header First"/>
    <w:basedOn w:val="MessageHeader"/>
    <w:next w:val="MessageHeader"/>
    <w:rsid w:val="00D15499"/>
  </w:style>
  <w:style w:type="paragraph" w:customStyle="1" w:styleId="MessageHeaderLast">
    <w:name w:val="Message Header Last"/>
    <w:basedOn w:val="MessageHeader"/>
    <w:next w:val="BodyText"/>
    <w:rsid w:val="00D15499"/>
    <w:pPr>
      <w:pBdr>
        <w:bottom w:val="single" w:sz="6" w:space="19" w:color="auto"/>
        <w:between w:val="single" w:sz="6" w:space="19" w:color="auto"/>
      </w:pBdr>
      <w:tabs>
        <w:tab w:val="clear" w:pos="720"/>
        <w:tab w:val="clear" w:pos="4320"/>
        <w:tab w:val="clear" w:pos="5040"/>
        <w:tab w:val="clear" w:pos="8640"/>
        <w:tab w:val="left" w:pos="2102"/>
        <w:tab w:val="left" w:pos="3773"/>
        <w:tab w:val="left" w:pos="5875"/>
        <w:tab w:val="left" w:pos="7675"/>
      </w:tabs>
      <w:spacing w:before="120" w:after="120"/>
      <w:ind w:left="835" w:firstLine="0"/>
    </w:pPr>
  </w:style>
  <w:style w:type="paragraph" w:styleId="BalloonText">
    <w:name w:val="Balloon Text"/>
    <w:basedOn w:val="Normal"/>
    <w:link w:val="BalloonTextChar"/>
    <w:uiPriority w:val="99"/>
    <w:semiHidden/>
    <w:rsid w:val="00D15499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rsid w:val="00D15499"/>
    <w:rPr>
      <w:color w:val="0000FF"/>
      <w:u w:val="single"/>
    </w:rPr>
  </w:style>
  <w:style w:type="paragraph" w:styleId="BodyText2">
    <w:name w:val="Body Text 2"/>
    <w:basedOn w:val="Normal"/>
    <w:semiHidden/>
    <w:rsid w:val="00D15499"/>
    <w:rPr>
      <w:sz w:val="24"/>
    </w:rPr>
  </w:style>
  <w:style w:type="paragraph" w:styleId="NoSpacing">
    <w:name w:val="No Spacing"/>
    <w:uiPriority w:val="1"/>
    <w:qFormat/>
    <w:rsid w:val="004239BE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D356D1"/>
    <w:pPr>
      <w:ind w:left="720"/>
      <w:contextualSpacing/>
    </w:pPr>
  </w:style>
  <w:style w:type="paragraph" w:styleId="PlainText">
    <w:name w:val="Plain Text"/>
    <w:basedOn w:val="Normal"/>
    <w:link w:val="PlainTextChar"/>
    <w:uiPriority w:val="99"/>
    <w:semiHidden/>
    <w:unhideWhenUsed/>
    <w:rsid w:val="00294F06"/>
    <w:rPr>
      <w:rFonts w:ascii="Consolas" w:eastAsiaTheme="minorHAnsi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294F06"/>
    <w:rPr>
      <w:rFonts w:ascii="Consolas" w:eastAsiaTheme="minorHAnsi" w:hAnsi="Consolas" w:cstheme="minorBidi"/>
      <w:sz w:val="21"/>
      <w:szCs w:val="21"/>
    </w:rPr>
  </w:style>
  <w:style w:type="table" w:styleId="TableGrid">
    <w:name w:val="Table Grid"/>
    <w:basedOn w:val="TableNormal"/>
    <w:uiPriority w:val="59"/>
    <w:rsid w:val="003D09A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FooterChar">
    <w:name w:val="Footer Char"/>
    <w:basedOn w:val="DefaultParagraphFont"/>
    <w:link w:val="Footer"/>
    <w:uiPriority w:val="99"/>
    <w:rsid w:val="009B73EB"/>
    <w:rPr>
      <w:rFonts w:ascii="Arial" w:hAnsi="Arial"/>
      <w:spacing w:val="-5"/>
    </w:rPr>
  </w:style>
  <w:style w:type="paragraph" w:customStyle="1" w:styleId="paragraph">
    <w:name w:val="paragraph"/>
    <w:basedOn w:val="Normal"/>
    <w:rsid w:val="005C1FDB"/>
    <w:pPr>
      <w:spacing w:before="100" w:beforeAutospacing="1" w:after="100" w:afterAutospacing="1"/>
    </w:pPr>
    <w:rPr>
      <w:rFonts w:ascii="Calibri" w:eastAsiaTheme="minorHAnsi" w:hAnsi="Calibri" w:cs="Calibri"/>
    </w:rPr>
  </w:style>
  <w:style w:type="character" w:customStyle="1" w:styleId="normaltextrun">
    <w:name w:val="normaltextrun"/>
    <w:basedOn w:val="DefaultParagraphFont"/>
    <w:rsid w:val="005C1FDB"/>
  </w:style>
  <w:style w:type="character" w:customStyle="1" w:styleId="scxo43208467">
    <w:name w:val="scxo43208467"/>
    <w:basedOn w:val="DefaultParagraphFont"/>
    <w:rsid w:val="005C1FDB"/>
  </w:style>
  <w:style w:type="character" w:customStyle="1" w:styleId="eop">
    <w:name w:val="eop"/>
    <w:basedOn w:val="DefaultParagraphFont"/>
    <w:rsid w:val="005C1FDB"/>
  </w:style>
  <w:style w:type="paragraph" w:styleId="Title">
    <w:name w:val="Title"/>
    <w:basedOn w:val="Normal"/>
    <w:next w:val="Normal"/>
    <w:link w:val="TitleChar"/>
    <w:uiPriority w:val="10"/>
    <w:qFormat/>
    <w:rsid w:val="004239BE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4239BE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239BE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00539B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239BE"/>
    <w:rPr>
      <w:rFonts w:asciiTheme="majorHAnsi" w:eastAsiaTheme="majorEastAsia" w:hAnsiTheme="majorHAnsi" w:cstheme="majorBidi"/>
      <w:color w:val="00539B" w:themeColor="accent1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4239BE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87E7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356D1"/>
    <w:pPr>
      <w:spacing w:after="100"/>
      <w:ind w:left="200"/>
    </w:pPr>
  </w:style>
  <w:style w:type="table" w:styleId="GridTable1Light">
    <w:name w:val="Grid Table 1 Light"/>
    <w:basedOn w:val="TableNormal"/>
    <w:uiPriority w:val="46"/>
    <w:rsid w:val="00D356D1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8E24A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E24A7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E24A7"/>
    <w:rPr>
      <w:rFonts w:ascii="Arial" w:hAnsi="Arial"/>
      <w:spacing w:val="-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E24A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E24A7"/>
    <w:rPr>
      <w:rFonts w:ascii="Arial" w:hAnsi="Arial"/>
      <w:b/>
      <w:bCs/>
      <w:spacing w:val="-5"/>
    </w:rPr>
  </w:style>
  <w:style w:type="character" w:styleId="PlaceholderText">
    <w:name w:val="Placeholder Text"/>
    <w:basedOn w:val="DefaultParagraphFont"/>
    <w:uiPriority w:val="99"/>
    <w:semiHidden/>
    <w:rsid w:val="00892DA7"/>
    <w:rPr>
      <w:color w:val="808080"/>
    </w:rPr>
  </w:style>
  <w:style w:type="character" w:styleId="SubtleEmphasis">
    <w:name w:val="Subtle Emphasis"/>
    <w:basedOn w:val="DefaultParagraphFont"/>
    <w:uiPriority w:val="19"/>
    <w:qFormat/>
    <w:rsid w:val="004239BE"/>
    <w:rPr>
      <w:i/>
      <w:iCs/>
      <w:color w:val="595959" w:themeColor="text1" w:themeTint="A6"/>
    </w:rPr>
  </w:style>
  <w:style w:type="character" w:customStyle="1" w:styleId="Heading1Char">
    <w:name w:val="Heading 1 Char"/>
    <w:basedOn w:val="DefaultParagraphFont"/>
    <w:link w:val="Heading1"/>
    <w:uiPriority w:val="9"/>
    <w:rsid w:val="004239BE"/>
    <w:rPr>
      <w:rFonts w:asciiTheme="majorHAnsi" w:eastAsiaTheme="majorEastAsia" w:hAnsiTheme="majorHAnsi" w:cstheme="majorBidi"/>
      <w:color w:val="00294D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4239BE"/>
    <w:rPr>
      <w:rFonts w:asciiTheme="majorHAnsi" w:eastAsiaTheme="majorEastAsia" w:hAnsiTheme="majorHAnsi" w:cstheme="majorBidi"/>
      <w:color w:val="003D74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239BE"/>
    <w:rPr>
      <w:rFonts w:asciiTheme="majorHAnsi" w:eastAsiaTheme="majorEastAsia" w:hAnsiTheme="majorHAnsi" w:cstheme="majorBidi"/>
      <w:color w:val="003D74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4239BE"/>
    <w:rPr>
      <w:rFonts w:asciiTheme="majorHAnsi" w:eastAsiaTheme="majorEastAsia" w:hAnsiTheme="majorHAnsi" w:cstheme="majorBidi"/>
      <w:color w:val="003D74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4239BE"/>
    <w:rPr>
      <w:rFonts w:asciiTheme="majorHAnsi" w:eastAsiaTheme="majorEastAsia" w:hAnsiTheme="majorHAnsi" w:cstheme="majorBidi"/>
      <w:caps/>
      <w:color w:val="003D74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4239BE"/>
    <w:rPr>
      <w:rFonts w:asciiTheme="majorHAnsi" w:eastAsiaTheme="majorEastAsia" w:hAnsiTheme="majorHAnsi" w:cstheme="majorBidi"/>
      <w:i/>
      <w:iCs/>
      <w:caps/>
      <w:color w:val="00294D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rsid w:val="004239BE"/>
    <w:rPr>
      <w:rFonts w:asciiTheme="majorHAnsi" w:eastAsiaTheme="majorEastAsia" w:hAnsiTheme="majorHAnsi" w:cstheme="majorBidi"/>
      <w:b/>
      <w:bCs/>
      <w:color w:val="00294D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239BE"/>
    <w:rPr>
      <w:rFonts w:asciiTheme="majorHAnsi" w:eastAsiaTheme="majorEastAsia" w:hAnsiTheme="majorHAnsi" w:cstheme="majorBidi"/>
      <w:b/>
      <w:bCs/>
      <w:i/>
      <w:iCs/>
      <w:color w:val="00294D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239BE"/>
    <w:rPr>
      <w:rFonts w:asciiTheme="majorHAnsi" w:eastAsiaTheme="majorEastAsia" w:hAnsiTheme="majorHAnsi" w:cstheme="majorBidi"/>
      <w:i/>
      <w:iCs/>
      <w:color w:val="00294D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4239BE"/>
    <w:pPr>
      <w:spacing w:line="240" w:lineRule="auto"/>
    </w:pPr>
    <w:rPr>
      <w:b/>
      <w:bCs/>
      <w:smallCaps/>
      <w:color w:val="44546A" w:themeColor="text2"/>
    </w:rPr>
  </w:style>
  <w:style w:type="character" w:styleId="Strong">
    <w:name w:val="Strong"/>
    <w:basedOn w:val="DefaultParagraphFont"/>
    <w:uiPriority w:val="22"/>
    <w:qFormat/>
    <w:rsid w:val="004239BE"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rsid w:val="004239BE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4239BE"/>
    <w:rPr>
      <w:color w:val="44546A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239BE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239BE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IntenseEmphasis">
    <w:name w:val="Intense Emphasis"/>
    <w:basedOn w:val="DefaultParagraphFont"/>
    <w:uiPriority w:val="21"/>
    <w:qFormat/>
    <w:rsid w:val="004239BE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4239BE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4239BE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4239BE"/>
    <w:rPr>
      <w:b/>
      <w:bCs/>
      <w:smallCaps/>
      <w:spacing w:val="10"/>
    </w:rPr>
  </w:style>
  <w:style w:type="paragraph" w:styleId="TOC3">
    <w:name w:val="toc 3"/>
    <w:basedOn w:val="Normal"/>
    <w:next w:val="Normal"/>
    <w:autoRedefine/>
    <w:uiPriority w:val="39"/>
    <w:unhideWhenUsed/>
    <w:rsid w:val="00831403"/>
    <w:pPr>
      <w:spacing w:after="100"/>
      <w:ind w:left="440"/>
    </w:pPr>
  </w:style>
  <w:style w:type="character" w:styleId="UnresolvedMention">
    <w:name w:val="Unresolved Mention"/>
    <w:basedOn w:val="DefaultParagraphFont"/>
    <w:uiPriority w:val="99"/>
    <w:semiHidden/>
    <w:unhideWhenUsed/>
    <w:rsid w:val="0059791C"/>
    <w:rPr>
      <w:color w:val="808080"/>
      <w:shd w:val="clear" w:color="auto" w:fill="E6E6E6"/>
    </w:rPr>
  </w:style>
  <w:style w:type="table" w:styleId="ListTable1Light">
    <w:name w:val="List Table 1 Light"/>
    <w:basedOn w:val="TableNormal"/>
    <w:uiPriority w:val="46"/>
    <w:rsid w:val="00B742F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NormalWeb">
    <w:name w:val="Normal (Web)"/>
    <w:basedOn w:val="Normal"/>
    <w:uiPriority w:val="99"/>
    <w:unhideWhenUsed/>
    <w:rsid w:val="00541C10"/>
    <w:rPr>
      <w:rFonts w:ascii="Times New Roman" w:eastAsiaTheme="minorHAnsi" w:hAnsi="Times New Roman" w:cs="Times New Roman"/>
      <w:sz w:val="24"/>
      <w:szCs w:val="24"/>
    </w:rPr>
  </w:style>
  <w:style w:type="paragraph" w:styleId="Revision">
    <w:name w:val="Revision"/>
    <w:hidden/>
    <w:uiPriority w:val="99"/>
    <w:semiHidden/>
    <w:rsid w:val="003B0135"/>
    <w:pPr>
      <w:spacing w:after="0" w:line="240" w:lineRule="auto"/>
    </w:pPr>
  </w:style>
  <w:style w:type="paragraph" w:styleId="TOC4">
    <w:name w:val="toc 4"/>
    <w:basedOn w:val="Normal"/>
    <w:next w:val="Normal"/>
    <w:autoRedefine/>
    <w:uiPriority w:val="39"/>
    <w:unhideWhenUsed/>
    <w:rsid w:val="00A25FE7"/>
    <w:pPr>
      <w:spacing w:after="0"/>
    </w:pPr>
    <w:rPr>
      <w:rFonts w:eastAsiaTheme="minorHAnsi" w:cstheme="minorHAnsi"/>
    </w:rPr>
  </w:style>
  <w:style w:type="paragraph" w:styleId="TOC5">
    <w:name w:val="toc 5"/>
    <w:basedOn w:val="Normal"/>
    <w:next w:val="Normal"/>
    <w:autoRedefine/>
    <w:uiPriority w:val="39"/>
    <w:unhideWhenUsed/>
    <w:rsid w:val="00A25FE7"/>
    <w:pPr>
      <w:spacing w:after="0"/>
    </w:pPr>
    <w:rPr>
      <w:rFonts w:eastAsiaTheme="minorHAnsi" w:cstheme="minorHAnsi"/>
    </w:rPr>
  </w:style>
  <w:style w:type="paragraph" w:styleId="TOC6">
    <w:name w:val="toc 6"/>
    <w:basedOn w:val="Normal"/>
    <w:next w:val="Normal"/>
    <w:autoRedefine/>
    <w:uiPriority w:val="39"/>
    <w:unhideWhenUsed/>
    <w:rsid w:val="00A25FE7"/>
    <w:pPr>
      <w:spacing w:after="0"/>
    </w:pPr>
    <w:rPr>
      <w:rFonts w:eastAsiaTheme="minorHAnsi" w:cstheme="minorHAnsi"/>
    </w:rPr>
  </w:style>
  <w:style w:type="paragraph" w:styleId="TOC7">
    <w:name w:val="toc 7"/>
    <w:basedOn w:val="Normal"/>
    <w:next w:val="Normal"/>
    <w:autoRedefine/>
    <w:uiPriority w:val="39"/>
    <w:unhideWhenUsed/>
    <w:rsid w:val="00A25FE7"/>
    <w:pPr>
      <w:spacing w:after="0"/>
    </w:pPr>
    <w:rPr>
      <w:rFonts w:eastAsiaTheme="minorHAnsi" w:cstheme="minorHAnsi"/>
    </w:rPr>
  </w:style>
  <w:style w:type="paragraph" w:styleId="TOC8">
    <w:name w:val="toc 8"/>
    <w:basedOn w:val="Normal"/>
    <w:next w:val="Normal"/>
    <w:autoRedefine/>
    <w:uiPriority w:val="39"/>
    <w:unhideWhenUsed/>
    <w:rsid w:val="00A25FE7"/>
    <w:pPr>
      <w:spacing w:after="0"/>
    </w:pPr>
    <w:rPr>
      <w:rFonts w:eastAsiaTheme="minorHAnsi" w:cstheme="minorHAnsi"/>
    </w:rPr>
  </w:style>
  <w:style w:type="paragraph" w:styleId="TOC9">
    <w:name w:val="toc 9"/>
    <w:basedOn w:val="Normal"/>
    <w:next w:val="Normal"/>
    <w:autoRedefine/>
    <w:uiPriority w:val="39"/>
    <w:unhideWhenUsed/>
    <w:rsid w:val="00A25FE7"/>
    <w:pPr>
      <w:spacing w:after="0"/>
    </w:pPr>
    <w:rPr>
      <w:rFonts w:eastAsiaTheme="minorHAnsi" w:cstheme="minorHAnsi"/>
    </w:rPr>
  </w:style>
  <w:style w:type="character" w:styleId="FollowedHyperlink">
    <w:name w:val="FollowedHyperlink"/>
    <w:basedOn w:val="DefaultParagraphFont"/>
    <w:uiPriority w:val="99"/>
    <w:semiHidden/>
    <w:unhideWhenUsed/>
    <w:rsid w:val="00A25FE7"/>
    <w:rPr>
      <w:color w:val="ED5F96" w:themeColor="followedHyperlink"/>
      <w:u w:val="single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5FE7"/>
    <w:rPr>
      <w:rFonts w:ascii="Tahoma" w:hAnsi="Tahoma" w:cs="Tahoma"/>
      <w:sz w:val="16"/>
      <w:szCs w:val="16"/>
    </w:rPr>
  </w:style>
  <w:style w:type="table" w:styleId="GridTable2">
    <w:name w:val="Grid Table 2"/>
    <w:basedOn w:val="TableNormal"/>
    <w:uiPriority w:val="47"/>
    <w:rsid w:val="00247736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3F5FA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3F5FA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1Light-Accent1">
    <w:name w:val="Grid Table 1 Light Accent 1"/>
    <w:basedOn w:val="TableNormal"/>
    <w:uiPriority w:val="46"/>
    <w:rsid w:val="0036344E"/>
    <w:pPr>
      <w:spacing w:after="0" w:line="240" w:lineRule="auto"/>
    </w:pPr>
    <w:tblPr>
      <w:tblStyleRowBandSize w:val="1"/>
      <w:tblStyleColBandSize w:val="1"/>
      <w:tblBorders>
        <w:top w:val="single" w:sz="4" w:space="0" w:color="71BCFF" w:themeColor="accent1" w:themeTint="66"/>
        <w:left w:val="single" w:sz="4" w:space="0" w:color="71BCFF" w:themeColor="accent1" w:themeTint="66"/>
        <w:bottom w:val="single" w:sz="4" w:space="0" w:color="71BCFF" w:themeColor="accent1" w:themeTint="66"/>
        <w:right w:val="single" w:sz="4" w:space="0" w:color="71BCFF" w:themeColor="accent1" w:themeTint="66"/>
        <w:insideH w:val="single" w:sz="4" w:space="0" w:color="71BCFF" w:themeColor="accent1" w:themeTint="66"/>
        <w:insideV w:val="single" w:sz="4" w:space="0" w:color="71BCFF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2A9BFF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2A9BF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1">
    <w:name w:val="Plain Table 1"/>
    <w:basedOn w:val="TableNormal"/>
    <w:uiPriority w:val="41"/>
    <w:rsid w:val="00D16EBD"/>
    <w:pPr>
      <w:spacing w:after="0" w:line="240" w:lineRule="auto"/>
    </w:pPr>
    <w:tblPr>
      <w:tblStyleRowBandSize w:val="1"/>
      <w:tblStyleColBandSize w:val="1"/>
      <w:tblBorders>
        <w:top w:val="single" w:sz="4" w:space="0" w:color="9BABD5" w:themeColor="background1" w:themeShade="BF"/>
        <w:left w:val="single" w:sz="4" w:space="0" w:color="9BABD5" w:themeColor="background1" w:themeShade="BF"/>
        <w:bottom w:val="single" w:sz="4" w:space="0" w:color="9BABD5" w:themeColor="background1" w:themeShade="BF"/>
        <w:right w:val="single" w:sz="4" w:space="0" w:color="9BABD5" w:themeColor="background1" w:themeShade="BF"/>
        <w:insideH w:val="single" w:sz="4" w:space="0" w:color="9BABD5" w:themeColor="background1" w:themeShade="BF"/>
        <w:insideV w:val="single" w:sz="4" w:space="0" w:color="9BABD5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9BABD5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1E5F2" w:themeFill="background1" w:themeFillShade="F2"/>
      </w:tcPr>
    </w:tblStylePr>
    <w:tblStylePr w:type="band1Horz">
      <w:tblPr/>
      <w:tcPr>
        <w:shd w:val="clear" w:color="auto" w:fill="E1E5F2" w:themeFill="background1" w:themeFillShade="F2"/>
      </w:tcPr>
    </w:tblStylePr>
  </w:style>
  <w:style w:type="table" w:styleId="ListTable6Colorful-Accent1">
    <w:name w:val="List Table 6 Colorful Accent 1"/>
    <w:basedOn w:val="TableNormal"/>
    <w:uiPriority w:val="51"/>
    <w:rsid w:val="00D16EBD"/>
    <w:pPr>
      <w:spacing w:after="0" w:line="240" w:lineRule="auto"/>
    </w:pPr>
    <w:rPr>
      <w:color w:val="003D74" w:themeColor="accent1" w:themeShade="BF"/>
    </w:rPr>
    <w:tblPr>
      <w:tblStyleRowBandSize w:val="1"/>
      <w:tblStyleColBandSize w:val="1"/>
      <w:tblBorders>
        <w:top w:val="single" w:sz="4" w:space="0" w:color="00539B" w:themeColor="accent1"/>
        <w:bottom w:val="single" w:sz="4" w:space="0" w:color="00539B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00539B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539B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8DDFF" w:themeFill="accent1" w:themeFillTint="33"/>
      </w:tcPr>
    </w:tblStylePr>
    <w:tblStylePr w:type="band1Horz">
      <w:tblPr/>
      <w:tcPr>
        <w:shd w:val="clear" w:color="auto" w:fill="B8DDFF" w:themeFill="accent1" w:themeFillTint="33"/>
      </w:tcPr>
    </w:tblStylePr>
  </w:style>
  <w:style w:type="table" w:styleId="ListTable3-Accent1">
    <w:name w:val="List Table 3 Accent 1"/>
    <w:basedOn w:val="TableNormal"/>
    <w:uiPriority w:val="48"/>
    <w:rsid w:val="00D16EBD"/>
    <w:pPr>
      <w:spacing w:after="0" w:line="240" w:lineRule="auto"/>
    </w:pPr>
    <w:tblPr>
      <w:tblStyleRowBandSize w:val="1"/>
      <w:tblStyleColBandSize w:val="1"/>
      <w:tblBorders>
        <w:top w:val="single" w:sz="4" w:space="0" w:color="00539B" w:themeColor="accent1"/>
        <w:left w:val="single" w:sz="4" w:space="0" w:color="00539B" w:themeColor="accent1"/>
        <w:bottom w:val="single" w:sz="4" w:space="0" w:color="00539B" w:themeColor="accent1"/>
        <w:right w:val="single" w:sz="4" w:space="0" w:color="00539B" w:themeColor="accent1"/>
      </w:tblBorders>
    </w:tblPr>
    <w:tblStylePr w:type="firstRow">
      <w:rPr>
        <w:b/>
        <w:bCs/>
        <w:color w:val="F3F5FA" w:themeColor="background1"/>
      </w:rPr>
      <w:tblPr/>
      <w:tcPr>
        <w:shd w:val="clear" w:color="auto" w:fill="00539B" w:themeFill="accent1"/>
      </w:tcPr>
    </w:tblStylePr>
    <w:tblStylePr w:type="lastRow">
      <w:rPr>
        <w:b/>
        <w:bCs/>
      </w:rPr>
      <w:tblPr/>
      <w:tcPr>
        <w:tcBorders>
          <w:top w:val="double" w:sz="4" w:space="0" w:color="00539B" w:themeColor="accent1"/>
        </w:tcBorders>
        <w:shd w:val="clear" w:color="auto" w:fill="F3F5FA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3F5FA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3F5FA" w:themeFill="background1"/>
      </w:tcPr>
    </w:tblStylePr>
    <w:tblStylePr w:type="band1Vert">
      <w:tblPr/>
      <w:tcPr>
        <w:tcBorders>
          <w:left w:val="single" w:sz="4" w:space="0" w:color="00539B" w:themeColor="accent1"/>
          <w:right w:val="single" w:sz="4" w:space="0" w:color="00539B" w:themeColor="accent1"/>
        </w:tcBorders>
      </w:tcPr>
    </w:tblStylePr>
    <w:tblStylePr w:type="band1Horz">
      <w:tblPr/>
      <w:tcPr>
        <w:tcBorders>
          <w:top w:val="single" w:sz="4" w:space="0" w:color="00539B" w:themeColor="accent1"/>
          <w:bottom w:val="single" w:sz="4" w:space="0" w:color="00539B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539B" w:themeColor="accent1"/>
          <w:left w:val="nil"/>
        </w:tcBorders>
      </w:tcPr>
    </w:tblStylePr>
    <w:tblStylePr w:type="swCell">
      <w:tblPr/>
      <w:tcPr>
        <w:tcBorders>
          <w:top w:val="double" w:sz="4" w:space="0" w:color="00539B" w:themeColor="accent1"/>
          <w:right w:val="nil"/>
        </w:tcBorders>
      </w:tcPr>
    </w:tblStylePr>
  </w:style>
  <w:style w:type="table" w:styleId="GridTable5Dark-Accent1">
    <w:name w:val="Grid Table 5 Dark Accent 1"/>
    <w:basedOn w:val="TableNormal"/>
    <w:uiPriority w:val="50"/>
    <w:rsid w:val="00F43514"/>
    <w:pPr>
      <w:spacing w:after="0" w:line="240" w:lineRule="auto"/>
    </w:pPr>
    <w:tblPr>
      <w:tblStyleRowBandSize w:val="1"/>
      <w:tblStyleColBandSize w:val="1"/>
      <w:tblBorders>
        <w:top w:val="single" w:sz="4" w:space="0" w:color="F3F5FA" w:themeColor="background1"/>
        <w:left w:val="single" w:sz="4" w:space="0" w:color="F3F5FA" w:themeColor="background1"/>
        <w:bottom w:val="single" w:sz="4" w:space="0" w:color="F3F5FA" w:themeColor="background1"/>
        <w:right w:val="single" w:sz="4" w:space="0" w:color="F3F5FA" w:themeColor="background1"/>
        <w:insideH w:val="single" w:sz="4" w:space="0" w:color="F3F5FA" w:themeColor="background1"/>
        <w:insideV w:val="single" w:sz="4" w:space="0" w:color="F3F5FA" w:themeColor="background1"/>
      </w:tblBorders>
    </w:tblPr>
    <w:tcPr>
      <w:shd w:val="clear" w:color="auto" w:fill="B8DDFF" w:themeFill="accent1" w:themeFillTint="33"/>
    </w:tcPr>
    <w:tblStylePr w:type="firstRow">
      <w:rPr>
        <w:b/>
        <w:bCs/>
        <w:color w:val="F3F5FA" w:themeColor="background1"/>
      </w:rPr>
      <w:tblPr/>
      <w:tcPr>
        <w:tcBorders>
          <w:top w:val="single" w:sz="4" w:space="0" w:color="F3F5FA" w:themeColor="background1"/>
          <w:left w:val="single" w:sz="4" w:space="0" w:color="F3F5FA" w:themeColor="background1"/>
          <w:right w:val="single" w:sz="4" w:space="0" w:color="F3F5FA" w:themeColor="background1"/>
          <w:insideH w:val="nil"/>
          <w:insideV w:val="nil"/>
        </w:tcBorders>
        <w:shd w:val="clear" w:color="auto" w:fill="00539B" w:themeFill="accent1"/>
      </w:tcPr>
    </w:tblStylePr>
    <w:tblStylePr w:type="lastRow">
      <w:rPr>
        <w:b/>
        <w:bCs/>
        <w:color w:val="F3F5FA" w:themeColor="background1"/>
      </w:rPr>
      <w:tblPr/>
      <w:tcPr>
        <w:tcBorders>
          <w:left w:val="single" w:sz="4" w:space="0" w:color="F3F5FA" w:themeColor="background1"/>
          <w:bottom w:val="single" w:sz="4" w:space="0" w:color="F3F5FA" w:themeColor="background1"/>
          <w:right w:val="single" w:sz="4" w:space="0" w:color="F3F5FA" w:themeColor="background1"/>
          <w:insideH w:val="nil"/>
          <w:insideV w:val="nil"/>
        </w:tcBorders>
        <w:shd w:val="clear" w:color="auto" w:fill="00539B" w:themeFill="accent1"/>
      </w:tcPr>
    </w:tblStylePr>
    <w:tblStylePr w:type="firstCol">
      <w:rPr>
        <w:b/>
        <w:bCs/>
        <w:color w:val="F3F5FA" w:themeColor="background1"/>
      </w:rPr>
      <w:tblPr/>
      <w:tcPr>
        <w:tcBorders>
          <w:top w:val="single" w:sz="4" w:space="0" w:color="F3F5FA" w:themeColor="background1"/>
          <w:left w:val="single" w:sz="4" w:space="0" w:color="F3F5FA" w:themeColor="background1"/>
          <w:bottom w:val="single" w:sz="4" w:space="0" w:color="F3F5FA" w:themeColor="background1"/>
          <w:insideV w:val="nil"/>
        </w:tcBorders>
        <w:shd w:val="clear" w:color="auto" w:fill="00539B" w:themeFill="accent1"/>
      </w:tcPr>
    </w:tblStylePr>
    <w:tblStylePr w:type="lastCol">
      <w:rPr>
        <w:b/>
        <w:bCs/>
        <w:color w:val="F3F5FA" w:themeColor="background1"/>
      </w:rPr>
      <w:tblPr/>
      <w:tcPr>
        <w:tcBorders>
          <w:top w:val="single" w:sz="4" w:space="0" w:color="F3F5FA" w:themeColor="background1"/>
          <w:bottom w:val="single" w:sz="4" w:space="0" w:color="F3F5FA" w:themeColor="background1"/>
          <w:right w:val="single" w:sz="4" w:space="0" w:color="F3F5FA" w:themeColor="background1"/>
          <w:insideV w:val="nil"/>
        </w:tcBorders>
        <w:shd w:val="clear" w:color="auto" w:fill="00539B" w:themeFill="accent1"/>
      </w:tcPr>
    </w:tblStylePr>
    <w:tblStylePr w:type="band1Vert">
      <w:tblPr/>
      <w:tcPr>
        <w:shd w:val="clear" w:color="auto" w:fill="71BCFF" w:themeFill="accent1" w:themeFillTint="66"/>
      </w:tcPr>
    </w:tblStylePr>
    <w:tblStylePr w:type="band1Horz">
      <w:tblPr/>
      <w:tcPr>
        <w:shd w:val="clear" w:color="auto" w:fill="71BCFF" w:themeFill="accent1" w:themeFillTint="66"/>
      </w:tcPr>
    </w:tblStylePr>
  </w:style>
  <w:style w:type="table" w:styleId="PlainTable2">
    <w:name w:val="Plain Table 2"/>
    <w:basedOn w:val="TableNormal"/>
    <w:uiPriority w:val="42"/>
    <w:rsid w:val="00B02895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customStyle="1" w:styleId="Title1">
    <w:name w:val="Title1"/>
    <w:basedOn w:val="Normal"/>
    <w:rsid w:val="00A841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aws-note">
    <w:name w:val="aws-note"/>
    <w:basedOn w:val="Normal"/>
    <w:rsid w:val="00A841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202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356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55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95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34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46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63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686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06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45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64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49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4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17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91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5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27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85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74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54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98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52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12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32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98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136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88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91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8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66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55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06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66709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6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2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459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342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517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709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104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291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1912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4824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0044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3406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9693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2366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6878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6697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2754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5570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0884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1564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9327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2259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1475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5092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8970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6275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6550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156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0518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2024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6417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0071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9655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9102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9286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5476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2908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5426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0743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0477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4067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9065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0158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3357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4545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9077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6409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1665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5157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6389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6656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9786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6728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8275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8486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0621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4098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1400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3070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7634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3280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9227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533095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2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07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2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63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5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6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36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24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32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373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8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90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38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85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96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8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80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55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75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6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79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www.oracle.com/technetwork/java/javase/downloads/jdk8-downloads-2133151.html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1.png"/><Relationship Id="rId39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21" Type="http://schemas.openxmlformats.org/officeDocument/2006/relationships/image" Target="media/image8.png"/><Relationship Id="rId34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oleObject" Target="embeddings/oleObject1.bin"/><Relationship Id="rId25" Type="http://schemas.openxmlformats.org/officeDocument/2006/relationships/image" Target="media/image10.png"/><Relationship Id="rId33" Type="http://schemas.openxmlformats.org/officeDocument/2006/relationships/image" Target="media/image17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emf"/><Relationship Id="rId20" Type="http://schemas.openxmlformats.org/officeDocument/2006/relationships/image" Target="media/image7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oleObject" Target="embeddings/oleObject2.bin"/><Relationship Id="rId32" Type="http://schemas.openxmlformats.org/officeDocument/2006/relationships/image" Target="media/image16.png"/><Relationship Id="rId37" Type="http://schemas.openxmlformats.org/officeDocument/2006/relationships/footer" Target="footer2.xml"/><Relationship Id="rId40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hyperlink" Target="https://www.sql-workbench.eu/downloads.html" TargetMode="External"/><Relationship Id="rId23" Type="http://schemas.openxmlformats.org/officeDocument/2006/relationships/image" Target="media/image9.emf"/><Relationship Id="rId28" Type="http://schemas.openxmlformats.org/officeDocument/2006/relationships/image" Target="media/image13.png"/><Relationship Id="rId36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oleObject" Target="embeddings/oleObject3.bin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hyperlink" Target="https://docs.aws.amazon.com/redshift/latest/mgmt/configure-jdbc-connection.html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5.emf"/><Relationship Id="rId35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Benchmark%20Edu\Misc%20Docs\BEC%20Application%20Architecture%20Templat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5CC10FDCD0F4394AF4C8CB7EF3A464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A5C4511-7702-43D2-B05B-877658C4CAC7}"/>
      </w:docPartPr>
      <w:docPartBody>
        <w:p w:rsidR="006118B3" w:rsidRDefault="005A48E5">
          <w:pPr>
            <w:pStyle w:val="05CC10FDCD0F4394AF4C8CB7EF3A4644"/>
          </w:pPr>
          <w:r w:rsidRPr="00D42CDE">
            <w:rPr>
              <w:rStyle w:val="PlaceholderText"/>
            </w:rPr>
            <w:t>[Title]</w:t>
          </w:r>
        </w:p>
      </w:docPartBody>
    </w:docPart>
    <w:docPart>
      <w:docPartPr>
        <w:name w:val="9577BE5C860F4B419DA070C4F3C2F3D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66C7E9D-4982-4651-9032-1F301D56BD93}"/>
      </w:docPartPr>
      <w:docPartBody>
        <w:p w:rsidR="006118B3" w:rsidRDefault="00283C27" w:rsidP="00283C27">
          <w:pPr>
            <w:pStyle w:val="9577BE5C860F4B419DA070C4F3C2F3D7"/>
          </w:pPr>
          <w:r w:rsidRPr="00D42CDE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3C27"/>
    <w:rsid w:val="0007347D"/>
    <w:rsid w:val="000C30B9"/>
    <w:rsid w:val="001F4CE6"/>
    <w:rsid w:val="0028026B"/>
    <w:rsid w:val="00283C27"/>
    <w:rsid w:val="00532C78"/>
    <w:rsid w:val="005A48E5"/>
    <w:rsid w:val="006118B3"/>
    <w:rsid w:val="00657A5B"/>
    <w:rsid w:val="00666CF3"/>
    <w:rsid w:val="006B0993"/>
    <w:rsid w:val="007601CB"/>
    <w:rsid w:val="00B77DFF"/>
    <w:rsid w:val="00CB0706"/>
    <w:rsid w:val="00D33CFD"/>
    <w:rsid w:val="00E31296"/>
    <w:rsid w:val="00E961DE"/>
    <w:rsid w:val="00FB5F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83C27"/>
    <w:rPr>
      <w:color w:val="808080"/>
    </w:rPr>
  </w:style>
  <w:style w:type="paragraph" w:customStyle="1" w:styleId="05CC10FDCD0F4394AF4C8CB7EF3A4644">
    <w:name w:val="05CC10FDCD0F4394AF4C8CB7EF3A4644"/>
  </w:style>
  <w:style w:type="paragraph" w:customStyle="1" w:styleId="9577BE5C860F4B419DA070C4F3C2F3D7">
    <w:name w:val="9577BE5C860F4B419DA070C4F3C2F3D7"/>
    <w:rsid w:val="00283C2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Benchmark">
      <a:dk1>
        <a:srgbClr val="000000"/>
      </a:dk1>
      <a:lt1>
        <a:srgbClr val="F3F5FA"/>
      </a:lt1>
      <a:dk2>
        <a:srgbClr val="44546A"/>
      </a:dk2>
      <a:lt2>
        <a:srgbClr val="E7E6E6"/>
      </a:lt2>
      <a:accent1>
        <a:srgbClr val="00539B"/>
      </a:accent1>
      <a:accent2>
        <a:srgbClr val="FFCC33"/>
      </a:accent2>
      <a:accent3>
        <a:srgbClr val="EF3E33"/>
      </a:accent3>
      <a:accent4>
        <a:srgbClr val="99CC33"/>
      </a:accent4>
      <a:accent5>
        <a:srgbClr val="00A886"/>
      </a:accent5>
      <a:accent6>
        <a:srgbClr val="C21558"/>
      </a:accent6>
      <a:hlink>
        <a:srgbClr val="44C8F4"/>
      </a:hlink>
      <a:folHlink>
        <a:srgbClr val="ED5F96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Flow_SignoffStatus xmlns="08df21e3-33f1-4061-9604-0a6a146bae57" xsi:nil="true"/>
    <Kartik xmlns="08df21e3-33f1-4061-9604-0a6a146bae57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65C40A9527CA5469578772C2895E983" ma:contentTypeVersion="7" ma:contentTypeDescription="Create a new document." ma:contentTypeScope="" ma:versionID="4335c1bfe6555386bb29e2c352f1ba05">
  <xsd:schema xmlns:xsd="http://www.w3.org/2001/XMLSchema" xmlns:xs="http://www.w3.org/2001/XMLSchema" xmlns:p="http://schemas.microsoft.com/office/2006/metadata/properties" xmlns:ns2="08df21e3-33f1-4061-9604-0a6a146bae57" targetNamespace="http://schemas.microsoft.com/office/2006/metadata/properties" ma:root="true" ma:fieldsID="fdbe0636cfa728853d87beffea952d6d" ns2:_="">
    <xsd:import namespace="08df21e3-33f1-4061-9604-0a6a146bae5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DateTaken" minOccurs="0"/>
                <xsd:element ref="ns2:_Flow_SignoffStatus" minOccurs="0"/>
                <xsd:element ref="ns2:Kartik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8df21e3-33f1-4061-9604-0a6a146bae5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_Flow_SignoffStatus" ma:index="13" nillable="true" ma:displayName="Sign-off status" ma:internalName="_x0024_Resources_x003a_core_x002c_Signoff_Status_x003b_">
      <xsd:simpleType>
        <xsd:restriction base="dms:Text"/>
      </xsd:simpleType>
    </xsd:element>
    <xsd:element name="Kartik" ma:index="14" nillable="true" ma:displayName="Comments" ma:format="Dropdown" ma:internalName="Kartik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C826E3A-654F-41C0-8677-6FA7C24457D1}">
  <ds:schemaRefs>
    <ds:schemaRef ds:uri="http://schemas.microsoft.com/office/2006/metadata/properties"/>
    <ds:schemaRef ds:uri="http://schemas.microsoft.com/office/infopath/2007/PartnerControls"/>
    <ds:schemaRef ds:uri="08df21e3-33f1-4061-9604-0a6a146bae57"/>
  </ds:schemaRefs>
</ds:datastoreItem>
</file>

<file path=customXml/itemProps2.xml><?xml version="1.0" encoding="utf-8"?>
<ds:datastoreItem xmlns:ds="http://schemas.openxmlformats.org/officeDocument/2006/customXml" ds:itemID="{A5E49CE9-2FD0-42DC-8097-43FE5EC8088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8df21e3-33f1-4061-9604-0a6a146bae5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310975F-4661-466C-A7E8-A234C23F742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03BC963-56AB-4C11-A694-C29EA9A7E9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BEC Application Architecture Template</Template>
  <TotalTime>0</TotalTime>
  <Pages>1</Pages>
  <Words>567</Words>
  <Characters>3235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BU Assessment Redshift Environment Setup Guide</vt:lpstr>
    </vt:vector>
  </TitlesOfParts>
  <Company/>
  <LinksUpToDate>false</LinksUpToDate>
  <CharactersWithSpaces>3795</CharactersWithSpaces>
  <SharedDoc>false</SharedDoc>
  <HLinks>
    <vt:vector size="24" baseType="variant">
      <vt:variant>
        <vt:i4>4980761</vt:i4>
      </vt:variant>
      <vt:variant>
        <vt:i4>8</vt:i4>
      </vt:variant>
      <vt:variant>
        <vt:i4>0</vt:i4>
      </vt:variant>
      <vt:variant>
        <vt:i4>5</vt:i4>
      </vt:variant>
      <vt:variant>
        <vt:lpwstr>https://benchmarkeducation1.sharepoint.com/sites/eassessmentreporting/Shared Documents/4 - Technical Documents/Design Documents/BU eAR Technical Design - Data lake.docx</vt:lpwstr>
      </vt:variant>
      <vt:variant>
        <vt:lpwstr/>
      </vt:variant>
      <vt:variant>
        <vt:i4>3866661</vt:i4>
      </vt:variant>
      <vt:variant>
        <vt:i4>5</vt:i4>
      </vt:variant>
      <vt:variant>
        <vt:i4>0</vt:i4>
      </vt:variant>
      <vt:variant>
        <vt:i4>5</vt:i4>
      </vt:variant>
      <vt:variant>
        <vt:lpwstr>https://benchmarkeducation1.sharepoint.com/sites/eassessmentreporting/Shared Documents/4 - Technical Documents/Design Documents/BU eAR Technical Design - API.docx</vt:lpwstr>
      </vt:variant>
      <vt:variant>
        <vt:lpwstr/>
      </vt:variant>
      <vt:variant>
        <vt:i4>1835038</vt:i4>
      </vt:variant>
      <vt:variant>
        <vt:i4>3</vt:i4>
      </vt:variant>
      <vt:variant>
        <vt:i4>0</vt:i4>
      </vt:variant>
      <vt:variant>
        <vt:i4>5</vt:i4>
      </vt:variant>
      <vt:variant>
        <vt:lpwstr>https://benchmarkeducation1.sharepoint.com/sites/eassessmentreporting/Shared Documents/4 - Technical Documents/Design Documents/BU eAR Technical Design - UI.docx</vt:lpwstr>
      </vt:variant>
      <vt:variant>
        <vt:lpwstr/>
      </vt:variant>
      <vt:variant>
        <vt:i4>3342453</vt:i4>
      </vt:variant>
      <vt:variant>
        <vt:i4>0</vt:i4>
      </vt:variant>
      <vt:variant>
        <vt:i4>0</vt:i4>
      </vt:variant>
      <vt:variant>
        <vt:i4>5</vt:i4>
      </vt:variant>
      <vt:variant>
        <vt:lpwstr>https://benchmarkeducation1.sharepoint.com/:w:/r/sites/eassessmentreporting/Shared Documents/4 - Technical Documents/Design Documents/BU eAR Technical Design - UI.docx?d=w25b092109b0e467297314bb2fb5baf64&amp;csf=1&amp;e=zrM11E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BU Assessment Redshift Environment Setup Guide</dc:title>
  <dc:subject/>
  <dc:creator>Rameshwar</dc:creator>
  <cp:keywords/>
  <cp:lastModifiedBy>Satish Kumar Nampally</cp:lastModifiedBy>
  <cp:revision>173</cp:revision>
  <cp:lastPrinted>2018-10-01T09:47:00Z</cp:lastPrinted>
  <dcterms:created xsi:type="dcterms:W3CDTF">2018-12-21T08:28:00Z</dcterms:created>
  <dcterms:modified xsi:type="dcterms:W3CDTF">2019-02-14T11:25:00Z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UseDefaultLanguage">
    <vt:bool>true</vt:bool>
  </property>
  <property fmtid="{D5CDD505-2E9C-101B-9397-08002B2CF9AE}" pid="3" name="Version">
    <vt:i4>99022200</vt:i4>
  </property>
  <property fmtid="{D5CDD505-2E9C-101B-9397-08002B2CF9AE}" pid="4" name="LCID">
    <vt:i4>1033</vt:i4>
  </property>
  <property fmtid="{D5CDD505-2E9C-101B-9397-08002B2CF9AE}" pid="5" name="ContentTypeId">
    <vt:lpwstr>0x010100965C40A9527CA5469578772C2895E983</vt:lpwstr>
  </property>
  <property fmtid="{D5CDD505-2E9C-101B-9397-08002B2CF9AE}" pid="6" name="AuthorIds_UIVersion_12800">
    <vt:lpwstr>19</vt:lpwstr>
  </property>
</Properties>
</file>